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A8" w:rsidRDefault="00D60DA8" w:rsidP="00D60DA8">
      <w:pPr>
        <w:jc w:val="right"/>
        <w:rPr>
          <w:b/>
          <w:kern w:val="10"/>
          <w:sz w:val="46"/>
        </w:rPr>
      </w:pPr>
    </w:p>
    <w:p w:rsidR="00D60DA8" w:rsidRDefault="00D60DA8" w:rsidP="00D60DA8">
      <w:pPr>
        <w:jc w:val="right"/>
        <w:rPr>
          <w:b/>
          <w:kern w:val="10"/>
          <w:sz w:val="46"/>
        </w:rPr>
      </w:pPr>
    </w:p>
    <w:p w:rsidR="00D60DA8" w:rsidRDefault="00D60DA8" w:rsidP="00D60DA8">
      <w:pPr>
        <w:jc w:val="right"/>
        <w:rPr>
          <w:b/>
          <w:kern w:val="10"/>
          <w:sz w:val="46"/>
        </w:rPr>
      </w:pPr>
    </w:p>
    <w:p w:rsidR="00D60DA8" w:rsidRPr="00A25C93" w:rsidRDefault="00D60DA8" w:rsidP="00D60DA8">
      <w:pPr>
        <w:jc w:val="right"/>
        <w:rPr>
          <w:b/>
          <w:kern w:val="10"/>
          <w:sz w:val="46"/>
        </w:rPr>
      </w:pPr>
      <w:r>
        <w:rPr>
          <w:b/>
          <w:kern w:val="10"/>
          <w:sz w:val="46"/>
        </w:rPr>
        <w:t>[</w:t>
      </w:r>
      <w:sdt>
        <w:sdtPr>
          <w:rPr>
            <w:b/>
            <w:color w:val="FF0000"/>
            <w:kern w:val="10"/>
            <w:sz w:val="46"/>
          </w:rPr>
          <w:id w:val="910971707"/>
          <w:placeholder>
            <w:docPart w:val="46D9238FC2CE40EBA139ADAAC1525579"/>
          </w:placeholder>
        </w:sdtPr>
        <w:sdtEndPr/>
        <w:sdtContent>
          <w:r w:rsidR="00C6120E">
            <w:rPr>
              <w:b/>
              <w:color w:val="FF0000"/>
              <w:kern w:val="10"/>
              <w:sz w:val="46"/>
            </w:rPr>
            <w:t>VPUB</w:t>
          </w:r>
        </w:sdtContent>
      </w:sdt>
      <w:r>
        <w:rPr>
          <w:b/>
          <w:kern w:val="10"/>
          <w:sz w:val="46"/>
        </w:rPr>
        <w:t>]</w:t>
      </w:r>
    </w:p>
    <w:sdt>
      <w:sdtPr>
        <w:rPr>
          <w:b/>
          <w:smallCaps/>
          <w:color w:val="FF0000"/>
          <w:sz w:val="50"/>
          <w:szCs w:val="48"/>
        </w:rPr>
        <w:alias w:val="Tên tài liệu"/>
        <w:tag w:val="Tên tài liệu"/>
        <w:id w:val="931625796"/>
        <w:lock w:val="sdtLocked"/>
        <w:placeholder>
          <w:docPart w:val="46D9238FC2CE40EBA139ADAAC1525579"/>
        </w:placeholder>
      </w:sdtPr>
      <w:sdtEndPr/>
      <w:sdtContent>
        <w:p w:rsidR="00D60DA8" w:rsidRPr="00B83B8B" w:rsidRDefault="00C6120E" w:rsidP="00D60DA8">
          <w:pPr>
            <w:jc w:val="right"/>
            <w:rPr>
              <w:b/>
              <w:smallCaps/>
              <w:color w:val="FF0000"/>
              <w:sz w:val="50"/>
              <w:szCs w:val="48"/>
            </w:rPr>
          </w:pPr>
          <w:r>
            <w:rPr>
              <w:b/>
              <w:smallCaps/>
              <w:color w:val="FF0000"/>
              <w:sz w:val="50"/>
              <w:szCs w:val="48"/>
            </w:rPr>
            <w:t>DEPLOYMENT DOCUMENT</w:t>
          </w:r>
        </w:p>
      </w:sdtContent>
    </w:sdt>
    <w:p w:rsidR="00D60DA8" w:rsidRPr="00A25C93" w:rsidRDefault="00D60DA8" w:rsidP="00D60DA8">
      <w:pPr>
        <w:jc w:val="right"/>
        <w:rPr>
          <w:b/>
          <w:kern w:val="10"/>
          <w:sz w:val="46"/>
        </w:rPr>
      </w:pPr>
    </w:p>
    <w:p w:rsidR="00D60DA8" w:rsidRPr="00A25C93" w:rsidRDefault="00D60DA8" w:rsidP="00D60DA8">
      <w:pPr>
        <w:rPr>
          <w:kern w:val="10"/>
        </w:rPr>
      </w:pPr>
    </w:p>
    <w:p w:rsidR="00D60DA8" w:rsidRPr="00A25C93" w:rsidRDefault="00D60DA8" w:rsidP="00D60DA8"/>
    <w:p w:rsidR="00D60DA8" w:rsidRPr="00A25C93" w:rsidRDefault="00D60DA8" w:rsidP="00D60DA8"/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35"/>
        <w:gridCol w:w="6775"/>
      </w:tblGrid>
      <w:tr w:rsidR="00D60DA8" w:rsidRPr="00A25C93" w:rsidTr="00631F00">
        <w:trPr>
          <w:trHeight w:hRule="exact" w:val="504"/>
          <w:jc w:val="center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60DA8" w:rsidRPr="00A25C93" w:rsidRDefault="00D60DA8" w:rsidP="00631F00">
            <w:pPr>
              <w:pStyle w:val="Nidungbng"/>
              <w:rPr>
                <w:rFonts w:ascii="Tahoma" w:hAnsi="Tahoma"/>
              </w:rPr>
            </w:pPr>
            <w:r w:rsidRPr="00A25C93">
              <w:rPr>
                <w:rFonts w:ascii="Tahoma" w:hAnsi="Tahoma"/>
              </w:rPr>
              <w:t>Ngày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DA8" w:rsidRPr="00D60DA8" w:rsidRDefault="00D60DA8" w:rsidP="00D60DA8">
            <w:pPr>
              <w:pStyle w:val="Nidungbng"/>
              <w:rPr>
                <w:rFonts w:ascii="Tahoma" w:hAnsi="Tahoma"/>
                <w:color w:val="FF0000"/>
              </w:rPr>
            </w:pPr>
            <w:r>
              <w:rPr>
                <w:rFonts w:ascii="Tahoma" w:hAnsi="Tahoma"/>
                <w:color w:val="FF0000"/>
              </w:rPr>
              <w:t>[dd/mm/yyyy]</w:t>
            </w:r>
          </w:p>
        </w:tc>
      </w:tr>
      <w:tr w:rsidR="00D60DA8" w:rsidRPr="00A25C93" w:rsidTr="00631F00">
        <w:trPr>
          <w:trHeight w:hRule="exact" w:val="504"/>
          <w:jc w:val="center"/>
        </w:trPr>
        <w:tc>
          <w:tcPr>
            <w:tcW w:w="1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60DA8" w:rsidRPr="00A25C93" w:rsidRDefault="00D60DA8" w:rsidP="00631F00">
            <w:pPr>
              <w:pStyle w:val="Nidungbng"/>
              <w:rPr>
                <w:rFonts w:ascii="Tahoma" w:hAnsi="Tahoma"/>
              </w:rPr>
            </w:pPr>
            <w:r w:rsidRPr="00A25C93">
              <w:rPr>
                <w:rFonts w:ascii="Tahoma" w:hAnsi="Tahoma"/>
              </w:rPr>
              <w:t>Phiên bản</w:t>
            </w:r>
          </w:p>
        </w:tc>
        <w:tc>
          <w:tcPr>
            <w:tcW w:w="6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DA8" w:rsidRPr="00D60DA8" w:rsidRDefault="00D60DA8" w:rsidP="00D60DA8">
            <w:pPr>
              <w:pStyle w:val="Nidungbng"/>
              <w:rPr>
                <w:rFonts w:ascii="Tahoma" w:hAnsi="Tahoma"/>
                <w:color w:val="FF0000"/>
              </w:rPr>
            </w:pPr>
            <w:r w:rsidRPr="00D60DA8">
              <w:rPr>
                <w:rFonts w:ascii="Tahoma" w:hAnsi="Tahoma"/>
                <w:color w:val="FF0000"/>
              </w:rPr>
              <w:t>[</w:t>
            </w:r>
            <w:r>
              <w:rPr>
                <w:rFonts w:ascii="Tahoma" w:hAnsi="Tahoma"/>
                <w:color w:val="FF0000"/>
              </w:rPr>
              <w:t>x.x</w:t>
            </w:r>
            <w:r w:rsidRPr="00D60DA8">
              <w:rPr>
                <w:rFonts w:ascii="Tahoma" w:hAnsi="Tahoma"/>
                <w:color w:val="FF0000"/>
              </w:rPr>
              <w:t>]</w:t>
            </w:r>
          </w:p>
        </w:tc>
      </w:tr>
      <w:tr w:rsidR="00D60DA8" w:rsidRPr="00A25C93" w:rsidTr="00631F00">
        <w:trPr>
          <w:trHeight w:hRule="exact" w:val="504"/>
          <w:jc w:val="center"/>
        </w:trPr>
        <w:tc>
          <w:tcPr>
            <w:tcW w:w="1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60DA8" w:rsidRPr="00A25C93" w:rsidRDefault="00D60DA8" w:rsidP="00631F00">
            <w:pPr>
              <w:pStyle w:val="Nidungbng"/>
              <w:rPr>
                <w:rFonts w:ascii="Tahoma" w:hAnsi="Tahoma"/>
              </w:rPr>
            </w:pPr>
            <w:r w:rsidRPr="00A25C93">
              <w:rPr>
                <w:rFonts w:ascii="Tahoma" w:hAnsi="Tahoma"/>
              </w:rPr>
              <w:t>Tình trạng</w:t>
            </w:r>
          </w:p>
        </w:tc>
        <w:tc>
          <w:tcPr>
            <w:tcW w:w="6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DA8" w:rsidRPr="00D60DA8" w:rsidRDefault="00D60DA8" w:rsidP="00631F00">
            <w:pPr>
              <w:pStyle w:val="Nidungbng"/>
              <w:rPr>
                <w:rFonts w:ascii="Tahoma" w:hAnsi="Tahoma"/>
                <w:color w:val="FF0000"/>
              </w:rPr>
            </w:pPr>
            <w:r w:rsidRPr="00D60DA8">
              <w:rPr>
                <w:rFonts w:ascii="Tahoma" w:hAnsi="Tahoma"/>
                <w:color w:val="FF0000"/>
              </w:rPr>
              <w:t>[</w:t>
            </w:r>
            <w:sdt>
              <w:sdtPr>
                <w:rPr>
                  <w:rFonts w:ascii="Tahoma" w:hAnsi="Tahoma"/>
                  <w:color w:val="FF0000"/>
                </w:rPr>
                <w:id w:val="978033831"/>
                <w:placeholder>
                  <w:docPart w:val="46D9238FC2CE40EBA139ADAAC1525579"/>
                </w:placeholder>
              </w:sdtPr>
              <w:sdtEndPr/>
              <w:sdtContent>
                <w:r w:rsidRPr="00D60DA8">
                  <w:rPr>
                    <w:rFonts w:ascii="Tahoma" w:hAnsi="Tahoma"/>
                    <w:color w:val="FF0000"/>
                  </w:rPr>
                  <w:t>Đã duyệt</w:t>
                </w:r>
                <w:r>
                  <w:rPr>
                    <w:rFonts w:ascii="Tahoma" w:hAnsi="Tahoma"/>
                    <w:color w:val="FF0000"/>
                  </w:rPr>
                  <w:t>/Đang duyệt/Chưa duyệt</w:t>
                </w:r>
                <w:r w:rsidRPr="00D60DA8">
                  <w:rPr>
                    <w:rFonts w:ascii="Tahoma" w:hAnsi="Tahoma"/>
                    <w:color w:val="FF0000"/>
                  </w:rPr>
                  <w:t>]</w:t>
                </w:r>
              </w:sdtContent>
            </w:sdt>
          </w:p>
        </w:tc>
      </w:tr>
      <w:tr w:rsidR="00D60DA8" w:rsidRPr="00A25C93" w:rsidTr="00631F00">
        <w:trPr>
          <w:trHeight w:hRule="exact" w:val="504"/>
          <w:jc w:val="center"/>
        </w:trPr>
        <w:tc>
          <w:tcPr>
            <w:tcW w:w="1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60DA8" w:rsidRPr="00A25C93" w:rsidRDefault="00D60DA8" w:rsidP="00631F00">
            <w:pPr>
              <w:pStyle w:val="Nidungbng"/>
              <w:rPr>
                <w:rFonts w:ascii="Tahoma" w:hAnsi="Tahoma"/>
              </w:rPr>
            </w:pPr>
            <w:r w:rsidRPr="00A25C93">
              <w:rPr>
                <w:rFonts w:ascii="Tahoma" w:hAnsi="Tahoma"/>
              </w:rPr>
              <w:t>Tác giả</w:t>
            </w:r>
          </w:p>
        </w:tc>
        <w:tc>
          <w:tcPr>
            <w:tcW w:w="6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DA8" w:rsidRPr="00D60DA8" w:rsidRDefault="00D60DA8" w:rsidP="001D0534">
            <w:pPr>
              <w:pStyle w:val="Nidungbng"/>
              <w:rPr>
                <w:rFonts w:ascii="Tahoma" w:hAnsi="Tahoma"/>
                <w:color w:val="FF0000"/>
              </w:rPr>
            </w:pPr>
            <w:r w:rsidRPr="00D60DA8">
              <w:rPr>
                <w:rFonts w:ascii="Tahoma" w:hAnsi="Tahoma"/>
                <w:color w:val="FF0000"/>
              </w:rPr>
              <w:t>[</w:t>
            </w:r>
            <w:sdt>
              <w:sdtPr>
                <w:rPr>
                  <w:rFonts w:ascii="Tahoma" w:hAnsi="Tahoma"/>
                  <w:color w:val="FF0000"/>
                </w:rPr>
                <w:id w:val="-1404987105"/>
                <w:placeholder>
                  <w:docPart w:val="46D9238FC2CE40EBA139ADAAC1525579"/>
                </w:placeholder>
              </w:sdtPr>
              <w:sdtEndPr/>
              <w:sdtContent>
                <w:r w:rsidR="001D0534">
                  <w:rPr>
                    <w:rFonts w:ascii="Tahoma" w:hAnsi="Tahoma"/>
                    <w:color w:val="FF0000"/>
                  </w:rPr>
                  <w:t>Ph</w:t>
                </w:r>
                <w:r w:rsidR="001D0534" w:rsidRPr="001D0534">
                  <w:rPr>
                    <w:rFonts w:ascii="Tahoma" w:hAnsi="Tahoma"/>
                    <w:color w:val="FF0000"/>
                  </w:rPr>
                  <w:t>ạm</w:t>
                </w:r>
                <w:r w:rsidR="001D0534">
                  <w:rPr>
                    <w:rFonts w:ascii="Tahoma" w:hAnsi="Tahoma"/>
                    <w:color w:val="FF0000"/>
                  </w:rPr>
                  <w:t xml:space="preserve"> Ng</w:t>
                </w:r>
                <w:r w:rsidR="001D0534" w:rsidRPr="001D0534">
                  <w:rPr>
                    <w:rFonts w:ascii="Tahoma" w:hAnsi="Tahoma"/>
                    <w:color w:val="FF0000"/>
                  </w:rPr>
                  <w:t>ọc</w:t>
                </w:r>
                <w:r w:rsidR="001D0534">
                  <w:rPr>
                    <w:rFonts w:ascii="Tahoma" w:hAnsi="Tahoma"/>
                    <w:color w:val="FF0000"/>
                  </w:rPr>
                  <w:t xml:space="preserve"> V</w:t>
                </w:r>
                <w:r w:rsidR="001D0534" w:rsidRPr="001D0534">
                  <w:rPr>
                    <w:rFonts w:ascii="Tahoma" w:hAnsi="Tahoma"/>
                    <w:color w:val="FF0000"/>
                  </w:rPr>
                  <w:t>ũ</w:t>
                </w:r>
                <w:r>
                  <w:rPr>
                    <w:rFonts w:ascii="Tahoma" w:hAnsi="Tahoma"/>
                    <w:color w:val="FF0000"/>
                  </w:rPr>
                  <w:t xml:space="preserve">, </w:t>
                </w:r>
                <w:r w:rsidR="001D0534">
                  <w:rPr>
                    <w:rFonts w:ascii="Tahoma" w:hAnsi="Tahoma"/>
                    <w:color w:val="FF0000"/>
                  </w:rPr>
                  <w:t>Developer</w:t>
                </w:r>
              </w:sdtContent>
            </w:sdt>
            <w:r w:rsidRPr="00D60DA8">
              <w:rPr>
                <w:rFonts w:ascii="Tahoma" w:hAnsi="Tahoma"/>
                <w:color w:val="FF0000"/>
              </w:rPr>
              <w:t>]</w:t>
            </w:r>
          </w:p>
        </w:tc>
      </w:tr>
      <w:tr w:rsidR="00D60DA8" w:rsidRPr="00D60DA8" w:rsidTr="00631F00">
        <w:trPr>
          <w:trHeight w:hRule="exact" w:val="504"/>
          <w:jc w:val="center"/>
        </w:trPr>
        <w:tc>
          <w:tcPr>
            <w:tcW w:w="1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60DA8" w:rsidRPr="00A25C93" w:rsidRDefault="00D60DA8" w:rsidP="00631F00">
            <w:pPr>
              <w:pStyle w:val="Nidungbng"/>
              <w:rPr>
                <w:rFonts w:ascii="Tahoma" w:hAnsi="Tahoma"/>
              </w:rPr>
            </w:pPr>
            <w:r w:rsidRPr="00A25C93">
              <w:rPr>
                <w:rFonts w:ascii="Tahoma" w:hAnsi="Tahoma"/>
              </w:rPr>
              <w:t>Người xem xét</w:t>
            </w:r>
          </w:p>
        </w:tc>
        <w:tc>
          <w:tcPr>
            <w:tcW w:w="6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DA8" w:rsidRPr="00D60DA8" w:rsidRDefault="00D60DA8" w:rsidP="00631F00">
            <w:pPr>
              <w:pStyle w:val="Nidungbng"/>
              <w:rPr>
                <w:rFonts w:ascii="Tahoma" w:hAnsi="Tahoma"/>
                <w:color w:val="FF0000"/>
              </w:rPr>
            </w:pPr>
            <w:r w:rsidRPr="00D60DA8">
              <w:rPr>
                <w:rFonts w:ascii="Tahoma" w:hAnsi="Tahoma"/>
                <w:color w:val="FF0000"/>
              </w:rPr>
              <w:t>[</w:t>
            </w:r>
            <w:sdt>
              <w:sdtPr>
                <w:rPr>
                  <w:rFonts w:ascii="Tahoma" w:hAnsi="Tahoma"/>
                  <w:color w:val="FF0000"/>
                  <w:lang w:val="fr-FR"/>
                </w:rPr>
                <w:id w:val="-1996250961"/>
                <w:placeholder>
                  <w:docPart w:val="46D9238FC2CE40EBA139ADAAC1525579"/>
                </w:placeholder>
              </w:sdtPr>
              <w:sdtEndPr/>
              <w:sdtContent>
                <w:sdt>
                  <w:sdtPr>
                    <w:rPr>
                      <w:rFonts w:ascii="Tahoma" w:hAnsi="Tahoma"/>
                      <w:color w:val="FF0000"/>
                    </w:rPr>
                    <w:id w:val="2028364237"/>
                    <w:placeholder>
                      <w:docPart w:val="F551A25E124A4B70A0540AA3A6034004"/>
                    </w:placeholder>
                  </w:sdtPr>
                  <w:sdtEndPr/>
                  <w:sdtContent>
                    <w:r>
                      <w:rPr>
                        <w:rFonts w:ascii="Tahoma" w:hAnsi="Tahoma"/>
                        <w:color w:val="FF0000"/>
                      </w:rPr>
                      <w:t>Tên Nhân Viên, Chức vụ</w:t>
                    </w:r>
                  </w:sdtContent>
                </w:sdt>
              </w:sdtContent>
            </w:sdt>
            <w:r w:rsidRPr="00D60DA8">
              <w:rPr>
                <w:rFonts w:ascii="Tahoma" w:hAnsi="Tahoma"/>
                <w:color w:val="FF0000"/>
              </w:rPr>
              <w:t>]</w:t>
            </w:r>
          </w:p>
        </w:tc>
      </w:tr>
      <w:tr w:rsidR="00D60DA8" w:rsidRPr="00A25C93" w:rsidTr="00631F00">
        <w:trPr>
          <w:trHeight w:hRule="exact" w:val="504"/>
          <w:jc w:val="center"/>
        </w:trPr>
        <w:tc>
          <w:tcPr>
            <w:tcW w:w="17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60DA8" w:rsidRPr="00A25C93" w:rsidRDefault="00D60DA8" w:rsidP="00631F00">
            <w:pPr>
              <w:pStyle w:val="Nidungbng"/>
              <w:rPr>
                <w:rFonts w:ascii="Tahoma" w:hAnsi="Tahoma"/>
              </w:rPr>
            </w:pPr>
            <w:r w:rsidRPr="00A25C93">
              <w:rPr>
                <w:rFonts w:ascii="Tahoma" w:hAnsi="Tahoma"/>
              </w:rPr>
              <w:t>Người duyệt</w:t>
            </w:r>
          </w:p>
        </w:tc>
        <w:tc>
          <w:tcPr>
            <w:tcW w:w="6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DA8" w:rsidRPr="00D60DA8" w:rsidRDefault="00D60DA8" w:rsidP="00631F00">
            <w:pPr>
              <w:pStyle w:val="Nidungbng"/>
              <w:rPr>
                <w:rFonts w:ascii="Tahoma" w:hAnsi="Tahoma"/>
                <w:color w:val="FF0000"/>
              </w:rPr>
            </w:pPr>
            <w:r w:rsidRPr="00D60DA8">
              <w:rPr>
                <w:rFonts w:ascii="Tahoma" w:hAnsi="Tahoma"/>
                <w:color w:val="FF0000"/>
              </w:rPr>
              <w:t>[</w:t>
            </w:r>
            <w:sdt>
              <w:sdtPr>
                <w:rPr>
                  <w:rFonts w:ascii="Tahoma" w:hAnsi="Tahoma"/>
                  <w:color w:val="FF0000"/>
                </w:rPr>
                <w:id w:val="-1290191844"/>
                <w:placeholder>
                  <w:docPart w:val="46D9238FC2CE40EBA139ADAAC1525579"/>
                </w:placeholder>
              </w:sdtPr>
              <w:sdtEndPr/>
              <w:sdtContent>
                <w:sdt>
                  <w:sdtPr>
                    <w:rPr>
                      <w:rFonts w:ascii="Tahoma" w:hAnsi="Tahoma"/>
                      <w:color w:val="FF0000"/>
                    </w:rPr>
                    <w:id w:val="1858472450"/>
                    <w:placeholder>
                      <w:docPart w:val="C825DFAEAAAA48FE83E547AE910B10C4"/>
                    </w:placeholder>
                  </w:sdtPr>
                  <w:sdtEndPr/>
                  <w:sdtContent>
                    <w:r>
                      <w:rPr>
                        <w:rFonts w:ascii="Tahoma" w:hAnsi="Tahoma"/>
                        <w:color w:val="FF0000"/>
                      </w:rPr>
                      <w:t>Tên Nhân Viên, Chức vụ</w:t>
                    </w:r>
                  </w:sdtContent>
                </w:sdt>
              </w:sdtContent>
            </w:sdt>
            <w:r w:rsidRPr="00D60DA8">
              <w:rPr>
                <w:rFonts w:ascii="Tahoma" w:hAnsi="Tahoma"/>
                <w:color w:val="FF0000"/>
              </w:rPr>
              <w:t>]</w:t>
            </w:r>
          </w:p>
        </w:tc>
      </w:tr>
    </w:tbl>
    <w:p w:rsidR="00D60DA8" w:rsidRPr="00A25C93" w:rsidRDefault="00D60DA8" w:rsidP="00D60DA8"/>
    <w:p w:rsidR="00D60DA8" w:rsidRPr="00A25C93" w:rsidRDefault="00D60DA8" w:rsidP="00D60DA8">
      <w:r w:rsidRPr="00A25C93">
        <w:br w:type="page"/>
      </w:r>
    </w:p>
    <w:p w:rsidR="00D60DA8" w:rsidRDefault="00D60DA8" w:rsidP="00D60DA8">
      <w:pPr>
        <w:pStyle w:val="Title"/>
      </w:pPr>
      <w:r w:rsidRPr="00142CEB">
        <w:lastRenderedPageBreak/>
        <w:t>DANH MỤC TỪ VIẾT TẮT</w:t>
      </w:r>
    </w:p>
    <w:p w:rsidR="00D60DA8" w:rsidRPr="00D60DA8" w:rsidRDefault="00D60DA8" w:rsidP="00D60DA8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326"/>
        <w:gridCol w:w="6691"/>
      </w:tblGrid>
      <w:tr w:rsidR="00D60DA8" w:rsidRPr="0079522D" w:rsidTr="00D60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F7CAAC" w:themeFill="accent2" w:themeFillTint="66"/>
            <w:vAlign w:val="center"/>
          </w:tcPr>
          <w:p w:rsidR="00D60DA8" w:rsidRPr="0079522D" w:rsidRDefault="00D60DA8" w:rsidP="00D60DA8">
            <w:pPr>
              <w:spacing w:before="120" w:after="120" w:line="240" w:lineRule="auto"/>
              <w:jc w:val="center"/>
              <w:rPr>
                <w:b w:val="0"/>
              </w:rPr>
            </w:pPr>
            <w:r w:rsidRPr="0079522D">
              <w:t>Từ viết tắt</w:t>
            </w:r>
          </w:p>
        </w:tc>
        <w:tc>
          <w:tcPr>
            <w:tcW w:w="7128" w:type="dxa"/>
            <w:shd w:val="clear" w:color="auto" w:fill="F7CAAC" w:themeFill="accent2" w:themeFillTint="66"/>
            <w:vAlign w:val="center"/>
          </w:tcPr>
          <w:p w:rsidR="00D60DA8" w:rsidRPr="0079522D" w:rsidRDefault="00D60DA8" w:rsidP="00D60DA8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522D">
              <w:t>Từ đầy đủ</w:t>
            </w:r>
          </w:p>
        </w:tc>
      </w:tr>
      <w:tr w:rsidR="00D60DA8" w:rsidTr="00D60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auto"/>
          </w:tcPr>
          <w:p w:rsidR="00D60DA8" w:rsidRPr="0079522D" w:rsidRDefault="00D60DA8" w:rsidP="00631F00">
            <w:pPr>
              <w:spacing w:before="120" w:line="240" w:lineRule="auto"/>
            </w:pPr>
          </w:p>
        </w:tc>
        <w:tc>
          <w:tcPr>
            <w:tcW w:w="7128" w:type="dxa"/>
            <w:shd w:val="clear" w:color="auto" w:fill="auto"/>
          </w:tcPr>
          <w:p w:rsidR="00D60DA8" w:rsidRPr="0079522D" w:rsidRDefault="00D60DA8" w:rsidP="00631F00">
            <w:pPr>
              <w:spacing w:before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DA8" w:rsidTr="00D6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auto"/>
          </w:tcPr>
          <w:p w:rsidR="00D60DA8" w:rsidRDefault="00D60DA8" w:rsidP="00631F00">
            <w:pPr>
              <w:spacing w:before="120" w:line="240" w:lineRule="auto"/>
            </w:pPr>
          </w:p>
        </w:tc>
        <w:tc>
          <w:tcPr>
            <w:tcW w:w="7128" w:type="dxa"/>
            <w:shd w:val="clear" w:color="auto" w:fill="auto"/>
          </w:tcPr>
          <w:p w:rsidR="00D60DA8" w:rsidRDefault="00D60DA8" w:rsidP="00631F00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DA8" w:rsidTr="00D60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auto"/>
          </w:tcPr>
          <w:p w:rsidR="00D60DA8" w:rsidRDefault="00D60DA8" w:rsidP="00631F00">
            <w:pPr>
              <w:spacing w:before="120" w:line="240" w:lineRule="auto"/>
            </w:pPr>
          </w:p>
        </w:tc>
        <w:tc>
          <w:tcPr>
            <w:tcW w:w="7128" w:type="dxa"/>
            <w:shd w:val="clear" w:color="auto" w:fill="auto"/>
          </w:tcPr>
          <w:p w:rsidR="00D60DA8" w:rsidRDefault="00D60DA8" w:rsidP="00631F00">
            <w:pPr>
              <w:spacing w:before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DA8" w:rsidTr="00D6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auto"/>
          </w:tcPr>
          <w:p w:rsidR="00D60DA8" w:rsidRDefault="00D60DA8" w:rsidP="00631F00">
            <w:pPr>
              <w:spacing w:before="120" w:line="240" w:lineRule="auto"/>
            </w:pPr>
          </w:p>
        </w:tc>
        <w:tc>
          <w:tcPr>
            <w:tcW w:w="7128" w:type="dxa"/>
            <w:shd w:val="clear" w:color="auto" w:fill="auto"/>
          </w:tcPr>
          <w:p w:rsidR="00D60DA8" w:rsidRDefault="00D60DA8" w:rsidP="00631F00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0DA8" w:rsidRDefault="00D60DA8" w:rsidP="00D60DA8">
      <w:pPr>
        <w:rPr>
          <w:lang w:val="vi-VN"/>
        </w:rPr>
      </w:pPr>
    </w:p>
    <w:p w:rsidR="00D60DA8" w:rsidRDefault="00D60DA8" w:rsidP="00D60DA8">
      <w:pPr>
        <w:pStyle w:val="Title"/>
        <w:rPr>
          <w:lang w:val="vi-VN"/>
        </w:rPr>
        <w:sectPr w:rsidR="00D60DA8" w:rsidSect="00374FDF">
          <w:headerReference w:type="default" r:id="rId8"/>
          <w:footerReference w:type="default" r:id="rId9"/>
          <w:pgSz w:w="11907" w:h="16840" w:code="9"/>
          <w:pgMar w:top="1440" w:right="1440" w:bottom="1440" w:left="1440" w:header="720" w:footer="259" w:gutter="0"/>
          <w:cols w:space="720"/>
          <w:docGrid w:linePitch="360"/>
        </w:sectPr>
      </w:pPr>
      <w:r>
        <w:rPr>
          <w:lang w:val="vi-VN"/>
        </w:rPr>
        <w:br w:type="page"/>
      </w:r>
    </w:p>
    <w:p w:rsidR="00D60DA8" w:rsidRDefault="00D60DA8" w:rsidP="00D60DA8">
      <w:pPr>
        <w:pStyle w:val="Title"/>
      </w:pPr>
      <w:r>
        <w:lastRenderedPageBreak/>
        <w:t>Mục lục</w:t>
      </w:r>
    </w:p>
    <w:p w:rsidR="00AF15E1" w:rsidRDefault="00D60DA8">
      <w:pPr>
        <w:pStyle w:val="TOC1"/>
        <w:tabs>
          <w:tab w:val="left" w:pos="440"/>
        </w:tabs>
        <w:rPr>
          <w:rFonts w:asciiTheme="minorHAnsi" w:eastAsiaTheme="minorEastAsia" w:hAnsiTheme="minorHAnsi"/>
          <w:b w:val="0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585287" w:history="1">
        <w:r w:rsidR="00AF15E1" w:rsidRPr="00B76C78">
          <w:rPr>
            <w:rStyle w:val="Hyperlink"/>
          </w:rPr>
          <w:t>1</w:t>
        </w:r>
        <w:r w:rsidR="00AF15E1">
          <w:rPr>
            <w:rFonts w:asciiTheme="minorHAnsi" w:eastAsiaTheme="minorEastAsia" w:hAnsiTheme="minorHAnsi"/>
            <w:b w:val="0"/>
            <w:lang w:val="en-US"/>
          </w:rPr>
          <w:tab/>
        </w:r>
        <w:r w:rsidR="00AF15E1" w:rsidRPr="00B76C78">
          <w:rPr>
            <w:rStyle w:val="Hyperlink"/>
          </w:rPr>
          <w:t>Server</w:t>
        </w:r>
        <w:r w:rsidR="00AF15E1">
          <w:rPr>
            <w:webHidden/>
          </w:rPr>
          <w:tab/>
        </w:r>
        <w:r w:rsidR="00AF15E1">
          <w:rPr>
            <w:webHidden/>
          </w:rPr>
          <w:fldChar w:fldCharType="begin"/>
        </w:r>
        <w:r w:rsidR="00AF15E1">
          <w:rPr>
            <w:webHidden/>
          </w:rPr>
          <w:instrText xml:space="preserve"> PAGEREF _Toc476585287 \h </w:instrText>
        </w:r>
        <w:r w:rsidR="00AF15E1">
          <w:rPr>
            <w:webHidden/>
          </w:rPr>
        </w:r>
        <w:r w:rsidR="00AF15E1">
          <w:rPr>
            <w:webHidden/>
          </w:rPr>
          <w:fldChar w:fldCharType="separate"/>
        </w:r>
        <w:r w:rsidR="00AF15E1">
          <w:rPr>
            <w:webHidden/>
          </w:rPr>
          <w:t>1</w:t>
        </w:r>
        <w:r w:rsidR="00AF15E1">
          <w:rPr>
            <w:webHidden/>
          </w:rPr>
          <w:fldChar w:fldCharType="end"/>
        </w:r>
      </w:hyperlink>
    </w:p>
    <w:p w:rsidR="00AF15E1" w:rsidRDefault="00E10D92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76585288" w:history="1">
        <w:r w:rsidR="00AF15E1" w:rsidRPr="00B76C78">
          <w:rPr>
            <w:rStyle w:val="Hyperlink"/>
            <w:noProof/>
          </w:rPr>
          <w:t>1.1</w:t>
        </w:r>
        <w:r w:rsidR="00AF15E1">
          <w:rPr>
            <w:rFonts w:asciiTheme="minorHAnsi" w:eastAsiaTheme="minorEastAsia" w:hAnsiTheme="minorHAnsi"/>
            <w:noProof/>
          </w:rPr>
          <w:tab/>
        </w:r>
        <w:r w:rsidR="00AF15E1" w:rsidRPr="00B76C78">
          <w:rPr>
            <w:rStyle w:val="Hyperlink"/>
            <w:noProof/>
          </w:rPr>
          <w:t>Setup Bitvise SSH Client</w:t>
        </w:r>
        <w:r w:rsidR="00AF15E1">
          <w:rPr>
            <w:noProof/>
            <w:webHidden/>
          </w:rPr>
          <w:tab/>
        </w:r>
        <w:r w:rsidR="00AF15E1">
          <w:rPr>
            <w:noProof/>
            <w:webHidden/>
          </w:rPr>
          <w:fldChar w:fldCharType="begin"/>
        </w:r>
        <w:r w:rsidR="00AF15E1">
          <w:rPr>
            <w:noProof/>
            <w:webHidden/>
          </w:rPr>
          <w:instrText xml:space="preserve"> PAGEREF _Toc476585288 \h </w:instrText>
        </w:r>
        <w:r w:rsidR="00AF15E1">
          <w:rPr>
            <w:noProof/>
            <w:webHidden/>
          </w:rPr>
        </w:r>
        <w:r w:rsidR="00AF15E1">
          <w:rPr>
            <w:noProof/>
            <w:webHidden/>
          </w:rPr>
          <w:fldChar w:fldCharType="separate"/>
        </w:r>
        <w:r w:rsidR="00AF15E1">
          <w:rPr>
            <w:noProof/>
            <w:webHidden/>
          </w:rPr>
          <w:t>1</w:t>
        </w:r>
        <w:r w:rsidR="00AF15E1">
          <w:rPr>
            <w:noProof/>
            <w:webHidden/>
          </w:rPr>
          <w:fldChar w:fldCharType="end"/>
        </w:r>
      </w:hyperlink>
    </w:p>
    <w:p w:rsidR="00AF15E1" w:rsidRDefault="00E10D92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76585289" w:history="1">
        <w:r w:rsidR="00AF15E1" w:rsidRPr="00B76C78">
          <w:rPr>
            <w:rStyle w:val="Hyperlink"/>
            <w:noProof/>
          </w:rPr>
          <w:t>1.2</w:t>
        </w:r>
        <w:r w:rsidR="00AF15E1">
          <w:rPr>
            <w:rFonts w:asciiTheme="minorHAnsi" w:eastAsiaTheme="minorEastAsia" w:hAnsiTheme="minorHAnsi"/>
            <w:noProof/>
          </w:rPr>
          <w:tab/>
        </w:r>
        <w:r w:rsidR="00AF15E1" w:rsidRPr="00B76C78">
          <w:rPr>
            <w:rStyle w:val="Hyperlink"/>
            <w:noProof/>
          </w:rPr>
          <w:t>Setup default for Centos</w:t>
        </w:r>
        <w:r w:rsidR="00AF15E1">
          <w:rPr>
            <w:noProof/>
            <w:webHidden/>
          </w:rPr>
          <w:tab/>
        </w:r>
        <w:r w:rsidR="00AF15E1">
          <w:rPr>
            <w:noProof/>
            <w:webHidden/>
          </w:rPr>
          <w:fldChar w:fldCharType="begin"/>
        </w:r>
        <w:r w:rsidR="00AF15E1">
          <w:rPr>
            <w:noProof/>
            <w:webHidden/>
          </w:rPr>
          <w:instrText xml:space="preserve"> PAGEREF _Toc476585289 \h </w:instrText>
        </w:r>
        <w:r w:rsidR="00AF15E1">
          <w:rPr>
            <w:noProof/>
            <w:webHidden/>
          </w:rPr>
        </w:r>
        <w:r w:rsidR="00AF15E1">
          <w:rPr>
            <w:noProof/>
            <w:webHidden/>
          </w:rPr>
          <w:fldChar w:fldCharType="separate"/>
        </w:r>
        <w:r w:rsidR="00AF15E1">
          <w:rPr>
            <w:noProof/>
            <w:webHidden/>
          </w:rPr>
          <w:t>2</w:t>
        </w:r>
        <w:r w:rsidR="00AF15E1">
          <w:rPr>
            <w:noProof/>
            <w:webHidden/>
          </w:rPr>
          <w:fldChar w:fldCharType="end"/>
        </w:r>
      </w:hyperlink>
    </w:p>
    <w:p w:rsidR="00AF15E1" w:rsidRDefault="00E10D92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76585290" w:history="1">
        <w:r w:rsidR="00AF15E1" w:rsidRPr="00B76C78">
          <w:rPr>
            <w:rStyle w:val="Hyperlink"/>
            <w:noProof/>
          </w:rPr>
          <w:t>1.3</w:t>
        </w:r>
        <w:r w:rsidR="00AF15E1">
          <w:rPr>
            <w:rFonts w:asciiTheme="minorHAnsi" w:eastAsiaTheme="minorEastAsia" w:hAnsiTheme="minorHAnsi"/>
            <w:noProof/>
          </w:rPr>
          <w:tab/>
        </w:r>
        <w:r w:rsidR="00AF15E1" w:rsidRPr="00B76C78">
          <w:rPr>
            <w:rStyle w:val="Hyperlink"/>
            <w:noProof/>
          </w:rPr>
          <w:t>Setup httpd and MySQL</w:t>
        </w:r>
        <w:r w:rsidR="00AF15E1">
          <w:rPr>
            <w:noProof/>
            <w:webHidden/>
          </w:rPr>
          <w:tab/>
        </w:r>
        <w:r w:rsidR="00AF15E1">
          <w:rPr>
            <w:noProof/>
            <w:webHidden/>
          </w:rPr>
          <w:fldChar w:fldCharType="begin"/>
        </w:r>
        <w:r w:rsidR="00AF15E1">
          <w:rPr>
            <w:noProof/>
            <w:webHidden/>
          </w:rPr>
          <w:instrText xml:space="preserve"> PAGEREF _Toc476585290 \h </w:instrText>
        </w:r>
        <w:r w:rsidR="00AF15E1">
          <w:rPr>
            <w:noProof/>
            <w:webHidden/>
          </w:rPr>
        </w:r>
        <w:r w:rsidR="00AF15E1">
          <w:rPr>
            <w:noProof/>
            <w:webHidden/>
          </w:rPr>
          <w:fldChar w:fldCharType="separate"/>
        </w:r>
        <w:r w:rsidR="00AF15E1">
          <w:rPr>
            <w:noProof/>
            <w:webHidden/>
          </w:rPr>
          <w:t>2</w:t>
        </w:r>
        <w:r w:rsidR="00AF15E1">
          <w:rPr>
            <w:noProof/>
            <w:webHidden/>
          </w:rPr>
          <w:fldChar w:fldCharType="end"/>
        </w:r>
      </w:hyperlink>
    </w:p>
    <w:p w:rsidR="00AF15E1" w:rsidRDefault="00E10D92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76585291" w:history="1">
        <w:r w:rsidR="00AF15E1" w:rsidRPr="00B76C78">
          <w:rPr>
            <w:rStyle w:val="Hyperlink"/>
            <w:noProof/>
          </w:rPr>
          <w:t>1.3.1</w:t>
        </w:r>
        <w:r w:rsidR="00AF15E1">
          <w:rPr>
            <w:rFonts w:asciiTheme="minorHAnsi" w:eastAsiaTheme="minorEastAsia" w:hAnsiTheme="minorHAnsi"/>
            <w:noProof/>
          </w:rPr>
          <w:tab/>
        </w:r>
        <w:r w:rsidR="00AF15E1" w:rsidRPr="00B76C78">
          <w:rPr>
            <w:rStyle w:val="Hyperlink"/>
            <w:noProof/>
          </w:rPr>
          <w:t>Httpd</w:t>
        </w:r>
        <w:r w:rsidR="00AF15E1">
          <w:rPr>
            <w:noProof/>
            <w:webHidden/>
          </w:rPr>
          <w:tab/>
        </w:r>
        <w:r w:rsidR="00AF15E1">
          <w:rPr>
            <w:noProof/>
            <w:webHidden/>
          </w:rPr>
          <w:fldChar w:fldCharType="begin"/>
        </w:r>
        <w:r w:rsidR="00AF15E1">
          <w:rPr>
            <w:noProof/>
            <w:webHidden/>
          </w:rPr>
          <w:instrText xml:space="preserve"> PAGEREF _Toc476585291 \h </w:instrText>
        </w:r>
        <w:r w:rsidR="00AF15E1">
          <w:rPr>
            <w:noProof/>
            <w:webHidden/>
          </w:rPr>
        </w:r>
        <w:r w:rsidR="00AF15E1">
          <w:rPr>
            <w:noProof/>
            <w:webHidden/>
          </w:rPr>
          <w:fldChar w:fldCharType="separate"/>
        </w:r>
        <w:r w:rsidR="00AF15E1">
          <w:rPr>
            <w:noProof/>
            <w:webHidden/>
          </w:rPr>
          <w:t>2</w:t>
        </w:r>
        <w:r w:rsidR="00AF15E1">
          <w:rPr>
            <w:noProof/>
            <w:webHidden/>
          </w:rPr>
          <w:fldChar w:fldCharType="end"/>
        </w:r>
      </w:hyperlink>
    </w:p>
    <w:p w:rsidR="00AF15E1" w:rsidRDefault="00E10D92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76585292" w:history="1">
        <w:r w:rsidR="00AF15E1" w:rsidRPr="00B76C78">
          <w:rPr>
            <w:rStyle w:val="Hyperlink"/>
            <w:noProof/>
          </w:rPr>
          <w:t>1.3.2</w:t>
        </w:r>
        <w:r w:rsidR="00AF15E1">
          <w:rPr>
            <w:rFonts w:asciiTheme="minorHAnsi" w:eastAsiaTheme="minorEastAsia" w:hAnsiTheme="minorHAnsi"/>
            <w:noProof/>
          </w:rPr>
          <w:tab/>
        </w:r>
        <w:r w:rsidR="00AF15E1" w:rsidRPr="00B76C78">
          <w:rPr>
            <w:rStyle w:val="Hyperlink"/>
            <w:noProof/>
          </w:rPr>
          <w:t>MySQL</w:t>
        </w:r>
        <w:r w:rsidR="00AF15E1">
          <w:rPr>
            <w:noProof/>
            <w:webHidden/>
          </w:rPr>
          <w:tab/>
        </w:r>
        <w:r w:rsidR="00AF15E1">
          <w:rPr>
            <w:noProof/>
            <w:webHidden/>
          </w:rPr>
          <w:fldChar w:fldCharType="begin"/>
        </w:r>
        <w:r w:rsidR="00AF15E1">
          <w:rPr>
            <w:noProof/>
            <w:webHidden/>
          </w:rPr>
          <w:instrText xml:space="preserve"> PAGEREF _Toc476585292 \h </w:instrText>
        </w:r>
        <w:r w:rsidR="00AF15E1">
          <w:rPr>
            <w:noProof/>
            <w:webHidden/>
          </w:rPr>
        </w:r>
        <w:r w:rsidR="00AF15E1">
          <w:rPr>
            <w:noProof/>
            <w:webHidden/>
          </w:rPr>
          <w:fldChar w:fldCharType="separate"/>
        </w:r>
        <w:r w:rsidR="00AF15E1">
          <w:rPr>
            <w:noProof/>
            <w:webHidden/>
          </w:rPr>
          <w:t>2</w:t>
        </w:r>
        <w:r w:rsidR="00AF15E1">
          <w:rPr>
            <w:noProof/>
            <w:webHidden/>
          </w:rPr>
          <w:fldChar w:fldCharType="end"/>
        </w:r>
      </w:hyperlink>
    </w:p>
    <w:p w:rsidR="00AF15E1" w:rsidRDefault="00E10D92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76585293" w:history="1">
        <w:r w:rsidR="00AF15E1" w:rsidRPr="00B76C78">
          <w:rPr>
            <w:rStyle w:val="Hyperlink"/>
            <w:noProof/>
          </w:rPr>
          <w:t>1.4</w:t>
        </w:r>
        <w:r w:rsidR="00AF15E1">
          <w:rPr>
            <w:rFonts w:asciiTheme="minorHAnsi" w:eastAsiaTheme="minorEastAsia" w:hAnsiTheme="minorHAnsi"/>
            <w:noProof/>
          </w:rPr>
          <w:tab/>
        </w:r>
        <w:r w:rsidR="00AF15E1" w:rsidRPr="00B76C78">
          <w:rPr>
            <w:rStyle w:val="Hyperlink"/>
            <w:noProof/>
          </w:rPr>
          <w:t>Setup tomcat</w:t>
        </w:r>
        <w:r w:rsidR="00AF15E1">
          <w:rPr>
            <w:noProof/>
            <w:webHidden/>
          </w:rPr>
          <w:tab/>
        </w:r>
        <w:r w:rsidR="00AF15E1">
          <w:rPr>
            <w:noProof/>
            <w:webHidden/>
          </w:rPr>
          <w:fldChar w:fldCharType="begin"/>
        </w:r>
        <w:r w:rsidR="00AF15E1">
          <w:rPr>
            <w:noProof/>
            <w:webHidden/>
          </w:rPr>
          <w:instrText xml:space="preserve"> PAGEREF _Toc476585293 \h </w:instrText>
        </w:r>
        <w:r w:rsidR="00AF15E1">
          <w:rPr>
            <w:noProof/>
            <w:webHidden/>
          </w:rPr>
        </w:r>
        <w:r w:rsidR="00AF15E1">
          <w:rPr>
            <w:noProof/>
            <w:webHidden/>
          </w:rPr>
          <w:fldChar w:fldCharType="separate"/>
        </w:r>
        <w:r w:rsidR="00AF15E1">
          <w:rPr>
            <w:noProof/>
            <w:webHidden/>
          </w:rPr>
          <w:t>3</w:t>
        </w:r>
        <w:r w:rsidR="00AF15E1">
          <w:rPr>
            <w:noProof/>
            <w:webHidden/>
          </w:rPr>
          <w:fldChar w:fldCharType="end"/>
        </w:r>
      </w:hyperlink>
    </w:p>
    <w:p w:rsidR="00AF15E1" w:rsidRDefault="00E10D92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76585294" w:history="1">
        <w:r w:rsidR="00AF15E1" w:rsidRPr="00B76C78">
          <w:rPr>
            <w:rStyle w:val="Hyperlink"/>
            <w:noProof/>
          </w:rPr>
          <w:t>1.4.1</w:t>
        </w:r>
        <w:r w:rsidR="00AF15E1">
          <w:rPr>
            <w:rFonts w:asciiTheme="minorHAnsi" w:eastAsiaTheme="minorEastAsia" w:hAnsiTheme="minorHAnsi"/>
            <w:noProof/>
          </w:rPr>
          <w:tab/>
        </w:r>
        <w:r w:rsidR="00AF15E1" w:rsidRPr="00B76C78">
          <w:rPr>
            <w:rStyle w:val="Hyperlink"/>
            <w:noProof/>
          </w:rPr>
          <w:t>Source Tomcat</w:t>
        </w:r>
        <w:r w:rsidR="00AF15E1">
          <w:rPr>
            <w:noProof/>
            <w:webHidden/>
          </w:rPr>
          <w:tab/>
        </w:r>
        <w:r w:rsidR="00AF15E1">
          <w:rPr>
            <w:noProof/>
            <w:webHidden/>
          </w:rPr>
          <w:fldChar w:fldCharType="begin"/>
        </w:r>
        <w:r w:rsidR="00AF15E1">
          <w:rPr>
            <w:noProof/>
            <w:webHidden/>
          </w:rPr>
          <w:instrText xml:space="preserve"> PAGEREF _Toc476585294 \h </w:instrText>
        </w:r>
        <w:r w:rsidR="00AF15E1">
          <w:rPr>
            <w:noProof/>
            <w:webHidden/>
          </w:rPr>
        </w:r>
        <w:r w:rsidR="00AF15E1">
          <w:rPr>
            <w:noProof/>
            <w:webHidden/>
          </w:rPr>
          <w:fldChar w:fldCharType="separate"/>
        </w:r>
        <w:r w:rsidR="00AF15E1">
          <w:rPr>
            <w:noProof/>
            <w:webHidden/>
          </w:rPr>
          <w:t>3</w:t>
        </w:r>
        <w:r w:rsidR="00AF15E1">
          <w:rPr>
            <w:noProof/>
            <w:webHidden/>
          </w:rPr>
          <w:fldChar w:fldCharType="end"/>
        </w:r>
      </w:hyperlink>
    </w:p>
    <w:p w:rsidR="00AF15E1" w:rsidRDefault="00E10D92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76585295" w:history="1">
        <w:r w:rsidR="00AF15E1" w:rsidRPr="00B76C78">
          <w:rPr>
            <w:rStyle w:val="Hyperlink"/>
            <w:noProof/>
          </w:rPr>
          <w:t>1.4.2</w:t>
        </w:r>
        <w:r w:rsidR="00AF15E1">
          <w:rPr>
            <w:rFonts w:asciiTheme="minorHAnsi" w:eastAsiaTheme="minorEastAsia" w:hAnsiTheme="minorHAnsi"/>
            <w:noProof/>
          </w:rPr>
          <w:tab/>
        </w:r>
        <w:r w:rsidR="00AF15E1" w:rsidRPr="00B76C78">
          <w:rPr>
            <w:rStyle w:val="Hyperlink"/>
            <w:noProof/>
          </w:rPr>
          <w:t>Setup service tomcat:</w:t>
        </w:r>
        <w:r w:rsidR="00AF15E1">
          <w:rPr>
            <w:noProof/>
            <w:webHidden/>
          </w:rPr>
          <w:tab/>
        </w:r>
        <w:r w:rsidR="00AF15E1">
          <w:rPr>
            <w:noProof/>
            <w:webHidden/>
          </w:rPr>
          <w:fldChar w:fldCharType="begin"/>
        </w:r>
        <w:r w:rsidR="00AF15E1">
          <w:rPr>
            <w:noProof/>
            <w:webHidden/>
          </w:rPr>
          <w:instrText xml:space="preserve"> PAGEREF _Toc476585295 \h </w:instrText>
        </w:r>
        <w:r w:rsidR="00AF15E1">
          <w:rPr>
            <w:noProof/>
            <w:webHidden/>
          </w:rPr>
        </w:r>
        <w:r w:rsidR="00AF15E1">
          <w:rPr>
            <w:noProof/>
            <w:webHidden/>
          </w:rPr>
          <w:fldChar w:fldCharType="separate"/>
        </w:r>
        <w:r w:rsidR="00AF15E1">
          <w:rPr>
            <w:noProof/>
            <w:webHidden/>
          </w:rPr>
          <w:t>4</w:t>
        </w:r>
        <w:r w:rsidR="00AF15E1">
          <w:rPr>
            <w:noProof/>
            <w:webHidden/>
          </w:rPr>
          <w:fldChar w:fldCharType="end"/>
        </w:r>
      </w:hyperlink>
    </w:p>
    <w:p w:rsidR="00AF15E1" w:rsidRDefault="00E10D92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76585296" w:history="1">
        <w:r w:rsidR="00AF15E1" w:rsidRPr="00B76C78">
          <w:rPr>
            <w:rStyle w:val="Hyperlink"/>
            <w:noProof/>
          </w:rPr>
          <w:t>1.5</w:t>
        </w:r>
        <w:r w:rsidR="00AF15E1">
          <w:rPr>
            <w:rFonts w:asciiTheme="minorHAnsi" w:eastAsiaTheme="minorEastAsia" w:hAnsiTheme="minorHAnsi"/>
            <w:noProof/>
          </w:rPr>
          <w:tab/>
        </w:r>
        <w:r w:rsidR="00AF15E1" w:rsidRPr="00B76C78">
          <w:rPr>
            <w:rStyle w:val="Hyperlink"/>
            <w:noProof/>
          </w:rPr>
          <w:t>Setup AccessControlService</w:t>
        </w:r>
        <w:r w:rsidR="00AF15E1">
          <w:rPr>
            <w:noProof/>
            <w:webHidden/>
          </w:rPr>
          <w:tab/>
        </w:r>
        <w:r w:rsidR="00AF15E1">
          <w:rPr>
            <w:noProof/>
            <w:webHidden/>
          </w:rPr>
          <w:fldChar w:fldCharType="begin"/>
        </w:r>
        <w:r w:rsidR="00AF15E1">
          <w:rPr>
            <w:noProof/>
            <w:webHidden/>
          </w:rPr>
          <w:instrText xml:space="preserve"> PAGEREF _Toc476585296 \h </w:instrText>
        </w:r>
        <w:r w:rsidR="00AF15E1">
          <w:rPr>
            <w:noProof/>
            <w:webHidden/>
          </w:rPr>
        </w:r>
        <w:r w:rsidR="00AF15E1">
          <w:rPr>
            <w:noProof/>
            <w:webHidden/>
          </w:rPr>
          <w:fldChar w:fldCharType="separate"/>
        </w:r>
        <w:r w:rsidR="00AF15E1">
          <w:rPr>
            <w:noProof/>
            <w:webHidden/>
          </w:rPr>
          <w:t>4</w:t>
        </w:r>
        <w:r w:rsidR="00AF15E1">
          <w:rPr>
            <w:noProof/>
            <w:webHidden/>
          </w:rPr>
          <w:fldChar w:fldCharType="end"/>
        </w:r>
      </w:hyperlink>
    </w:p>
    <w:p w:rsidR="00AF15E1" w:rsidRDefault="00E10D92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76585297" w:history="1">
        <w:r w:rsidR="00AF15E1" w:rsidRPr="00B76C78">
          <w:rPr>
            <w:rStyle w:val="Hyperlink"/>
            <w:noProof/>
          </w:rPr>
          <w:t>1.5.1</w:t>
        </w:r>
        <w:r w:rsidR="00AF15E1">
          <w:rPr>
            <w:rFonts w:asciiTheme="minorHAnsi" w:eastAsiaTheme="minorEastAsia" w:hAnsiTheme="minorHAnsi"/>
            <w:noProof/>
          </w:rPr>
          <w:tab/>
        </w:r>
        <w:r w:rsidR="00AF15E1" w:rsidRPr="00B76C78">
          <w:rPr>
            <w:rStyle w:val="Hyperlink"/>
            <w:noProof/>
          </w:rPr>
          <w:t>Install VLC</w:t>
        </w:r>
        <w:r w:rsidR="00AF15E1">
          <w:rPr>
            <w:noProof/>
            <w:webHidden/>
          </w:rPr>
          <w:tab/>
        </w:r>
        <w:r w:rsidR="00AF15E1">
          <w:rPr>
            <w:noProof/>
            <w:webHidden/>
          </w:rPr>
          <w:fldChar w:fldCharType="begin"/>
        </w:r>
        <w:r w:rsidR="00AF15E1">
          <w:rPr>
            <w:noProof/>
            <w:webHidden/>
          </w:rPr>
          <w:instrText xml:space="preserve"> PAGEREF _Toc476585297 \h </w:instrText>
        </w:r>
        <w:r w:rsidR="00AF15E1">
          <w:rPr>
            <w:noProof/>
            <w:webHidden/>
          </w:rPr>
        </w:r>
        <w:r w:rsidR="00AF15E1">
          <w:rPr>
            <w:noProof/>
            <w:webHidden/>
          </w:rPr>
          <w:fldChar w:fldCharType="separate"/>
        </w:r>
        <w:r w:rsidR="00AF15E1">
          <w:rPr>
            <w:noProof/>
            <w:webHidden/>
          </w:rPr>
          <w:t>4</w:t>
        </w:r>
        <w:r w:rsidR="00AF15E1">
          <w:rPr>
            <w:noProof/>
            <w:webHidden/>
          </w:rPr>
          <w:fldChar w:fldCharType="end"/>
        </w:r>
      </w:hyperlink>
    </w:p>
    <w:p w:rsidR="00AF15E1" w:rsidRDefault="00E10D92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76585298" w:history="1">
        <w:r w:rsidR="00AF15E1" w:rsidRPr="00B76C78">
          <w:rPr>
            <w:rStyle w:val="Hyperlink"/>
            <w:noProof/>
          </w:rPr>
          <w:t>1.5.2</w:t>
        </w:r>
        <w:r w:rsidR="00AF15E1">
          <w:rPr>
            <w:rFonts w:asciiTheme="minorHAnsi" w:eastAsiaTheme="minorEastAsia" w:hAnsiTheme="minorHAnsi"/>
            <w:noProof/>
          </w:rPr>
          <w:tab/>
        </w:r>
        <w:r w:rsidR="00AF15E1" w:rsidRPr="00B76C78">
          <w:rPr>
            <w:rStyle w:val="Hyperlink"/>
            <w:noProof/>
          </w:rPr>
          <w:t>Setup AccessControlService</w:t>
        </w:r>
        <w:r w:rsidR="00AF15E1">
          <w:rPr>
            <w:noProof/>
            <w:webHidden/>
          </w:rPr>
          <w:tab/>
        </w:r>
        <w:r w:rsidR="00AF15E1">
          <w:rPr>
            <w:noProof/>
            <w:webHidden/>
          </w:rPr>
          <w:fldChar w:fldCharType="begin"/>
        </w:r>
        <w:r w:rsidR="00AF15E1">
          <w:rPr>
            <w:noProof/>
            <w:webHidden/>
          </w:rPr>
          <w:instrText xml:space="preserve"> PAGEREF _Toc476585298 \h </w:instrText>
        </w:r>
        <w:r w:rsidR="00AF15E1">
          <w:rPr>
            <w:noProof/>
            <w:webHidden/>
          </w:rPr>
        </w:r>
        <w:r w:rsidR="00AF15E1">
          <w:rPr>
            <w:noProof/>
            <w:webHidden/>
          </w:rPr>
          <w:fldChar w:fldCharType="separate"/>
        </w:r>
        <w:r w:rsidR="00AF15E1">
          <w:rPr>
            <w:noProof/>
            <w:webHidden/>
          </w:rPr>
          <w:t>4</w:t>
        </w:r>
        <w:r w:rsidR="00AF15E1">
          <w:rPr>
            <w:noProof/>
            <w:webHidden/>
          </w:rPr>
          <w:fldChar w:fldCharType="end"/>
        </w:r>
      </w:hyperlink>
    </w:p>
    <w:p w:rsidR="00D60DA8" w:rsidRDefault="00D60DA8" w:rsidP="00D60DA8">
      <w:pPr>
        <w:spacing w:after="160" w:line="259" w:lineRule="auto"/>
      </w:pPr>
      <w:r>
        <w:fldChar w:fldCharType="end"/>
      </w:r>
    </w:p>
    <w:p w:rsidR="00D60DA8" w:rsidRDefault="00D60DA8" w:rsidP="00D60DA8">
      <w:pPr>
        <w:spacing w:after="160" w:line="259" w:lineRule="auto"/>
        <w:rPr>
          <w:rFonts w:eastAsiaTheme="majorEastAsia" w:cstheme="majorBidi"/>
          <w:b/>
          <w:sz w:val="32"/>
          <w:szCs w:val="32"/>
        </w:rPr>
        <w:sectPr w:rsidR="00D60DA8" w:rsidSect="00D60DA8">
          <w:footerReference w:type="default" r:id="rId10"/>
          <w:pgSz w:w="11907" w:h="16840" w:code="9"/>
          <w:pgMar w:top="1440" w:right="1440" w:bottom="1440" w:left="1440" w:header="720" w:footer="259" w:gutter="0"/>
          <w:pgNumType w:fmt="lowerRoman" w:start="1"/>
          <w:cols w:space="720"/>
          <w:docGrid w:linePitch="360"/>
        </w:sectPr>
      </w:pPr>
    </w:p>
    <w:p w:rsidR="00340E77" w:rsidRDefault="001D0534" w:rsidP="00374FDF">
      <w:pPr>
        <w:pStyle w:val="Heading1"/>
      </w:pPr>
      <w:bookmarkStart w:id="0" w:name="_Toc476585287"/>
      <w:r>
        <w:lastRenderedPageBreak/>
        <w:t>Server</w:t>
      </w:r>
      <w:bookmarkEnd w:id="0"/>
    </w:p>
    <w:p w:rsidR="001D4C1B" w:rsidRDefault="001D4C1B" w:rsidP="001D4C1B">
      <w:pPr>
        <w:pStyle w:val="Heading2"/>
      </w:pPr>
      <w:bookmarkStart w:id="1" w:name="_Toc476585288"/>
      <w:r>
        <w:t>Setup Bitvise SSH C</w:t>
      </w:r>
      <w:r w:rsidRPr="001D4C1B">
        <w:t>lient</w:t>
      </w:r>
      <w:bookmarkEnd w:id="1"/>
    </w:p>
    <w:p w:rsidR="001D4C1B" w:rsidRDefault="001D4C1B" w:rsidP="001D4C1B">
      <w:pPr>
        <w:pStyle w:val="ListBullet"/>
      </w:pPr>
      <w:r>
        <w:t xml:space="preserve">Download: </w:t>
      </w:r>
      <w:hyperlink r:id="rId11" w:history="1">
        <w:r w:rsidRPr="008236D5">
          <w:rPr>
            <w:rStyle w:val="Hyperlink"/>
          </w:rPr>
          <w:t>https://www.bitvise.com/ssh-client-download</w:t>
        </w:r>
      </w:hyperlink>
    </w:p>
    <w:p w:rsidR="001D4C1B" w:rsidRDefault="001D4C1B" w:rsidP="001D4C1B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4E87D07" wp14:editId="60414E1A">
            <wp:extent cx="5732145" cy="5805170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1B" w:rsidRDefault="00A205BD" w:rsidP="001D4C1B">
      <w:pPr>
        <w:pStyle w:val="ListBullet"/>
      </w:pPr>
      <w:r>
        <w:t>Server</w:t>
      </w:r>
      <w:r w:rsidR="001D4C1B">
        <w:t>:</w:t>
      </w:r>
    </w:p>
    <w:p w:rsidR="001D4C1B" w:rsidRDefault="001D4C1B" w:rsidP="001D4C1B">
      <w:pPr>
        <w:pStyle w:val="ListBullet2"/>
      </w:pPr>
      <w:r>
        <w:t xml:space="preserve">Host: Server Address </w:t>
      </w:r>
    </w:p>
    <w:p w:rsidR="001D4C1B" w:rsidRDefault="001D4C1B" w:rsidP="001D4C1B">
      <w:pPr>
        <w:pStyle w:val="ListBullet2"/>
      </w:pPr>
      <w:r>
        <w:t xml:space="preserve">Port: </w:t>
      </w:r>
      <w:r w:rsidR="003D20BA">
        <w:t xml:space="preserve">default </w:t>
      </w:r>
      <w:r w:rsidRPr="003D20BA">
        <w:rPr>
          <w:b/>
        </w:rPr>
        <w:t>22</w:t>
      </w:r>
    </w:p>
    <w:p w:rsidR="001D4C1B" w:rsidRDefault="001D4C1B" w:rsidP="001D4C1B">
      <w:pPr>
        <w:pStyle w:val="ListBullet2"/>
      </w:pPr>
      <w:r>
        <w:t xml:space="preserve">Username: </w:t>
      </w:r>
      <w:r w:rsidR="003D20BA" w:rsidRPr="003D20BA">
        <w:t>administrator</w:t>
      </w:r>
      <w:r w:rsidR="003D20BA">
        <w:t xml:space="preserve"> </w:t>
      </w:r>
      <w:r w:rsidR="003D20BA" w:rsidRPr="003D20BA">
        <w:t>provided</w:t>
      </w:r>
    </w:p>
    <w:p w:rsidR="001D4C1B" w:rsidRDefault="001D4C1B" w:rsidP="003D20BA">
      <w:pPr>
        <w:pStyle w:val="ListBullet2"/>
      </w:pPr>
      <w:r>
        <w:t xml:space="preserve">Password: </w:t>
      </w:r>
      <w:r w:rsidR="003D20BA" w:rsidRPr="003D20BA">
        <w:t>administrator</w:t>
      </w:r>
      <w:r w:rsidR="003D20BA">
        <w:t xml:space="preserve"> </w:t>
      </w:r>
      <w:r w:rsidR="003D20BA" w:rsidRPr="003D20BA">
        <w:t>provided</w:t>
      </w:r>
    </w:p>
    <w:p w:rsidR="0094056E" w:rsidRPr="001D4C1B" w:rsidRDefault="0094056E" w:rsidP="0094056E">
      <w:pPr>
        <w:pStyle w:val="ListBullet"/>
      </w:pPr>
      <w:r>
        <w:t xml:space="preserve">Run </w:t>
      </w:r>
      <w:r w:rsidRPr="0094056E">
        <w:rPr>
          <w:b/>
        </w:rPr>
        <w:t>New terminal console</w:t>
      </w:r>
      <w:r>
        <w:t xml:space="preserve"> to </w:t>
      </w:r>
      <w:r w:rsidRPr="0094056E">
        <w:t>execute commands</w:t>
      </w:r>
      <w:r>
        <w:t xml:space="preserve"> (</w:t>
      </w:r>
      <w:r w:rsidRPr="0094056E">
        <w:rPr>
          <w:b/>
        </w:rPr>
        <w:t>#</w:t>
      </w:r>
      <w:r>
        <w:t xml:space="preserve"> is commands in</w:t>
      </w:r>
      <w:r w:rsidR="000B7EDF">
        <w:t xml:space="preserve"> this</w:t>
      </w:r>
      <w:r>
        <w:t xml:space="preserve"> document, </w:t>
      </w:r>
      <w:r w:rsidRPr="0094056E">
        <w:rPr>
          <w:b/>
        </w:rPr>
        <w:t>don’t</w:t>
      </w:r>
      <w:r>
        <w:t xml:space="preserve"> type </w:t>
      </w:r>
      <w:r w:rsidRPr="0094056E">
        <w:rPr>
          <w:b/>
        </w:rPr>
        <w:t>#</w:t>
      </w:r>
      <w:r>
        <w:rPr>
          <w:b/>
        </w:rPr>
        <w:t xml:space="preserve"> </w:t>
      </w:r>
      <w:r w:rsidRPr="0094056E">
        <w:t>in commands</w:t>
      </w:r>
      <w:r>
        <w:t>)</w:t>
      </w:r>
    </w:p>
    <w:p w:rsidR="00340E77" w:rsidRDefault="00667259" w:rsidP="00340E77">
      <w:pPr>
        <w:pStyle w:val="Heading2"/>
      </w:pPr>
      <w:bookmarkStart w:id="2" w:name="_Toc476585289"/>
      <w:r>
        <w:lastRenderedPageBreak/>
        <w:t>Setup default for Centos</w:t>
      </w:r>
      <w:bookmarkEnd w:id="2"/>
    </w:p>
    <w:p w:rsidR="00680735" w:rsidRDefault="00680735" w:rsidP="00680735">
      <w:pPr>
        <w:pStyle w:val="ListBullet"/>
      </w:pPr>
      <w:r w:rsidRPr="00680735">
        <w:t xml:space="preserve">Set DNS: edit file </w:t>
      </w:r>
      <w:r w:rsidRPr="00680735">
        <w:rPr>
          <w:b/>
        </w:rPr>
        <w:t>/etc/resolv.conf</w:t>
      </w:r>
      <w:r w:rsidRPr="00680735">
        <w:t xml:space="preserve"> add </w:t>
      </w:r>
      <w:r w:rsidRPr="00680735">
        <w:rPr>
          <w:b/>
        </w:rPr>
        <w:t>nameserver 8.8.8.8</w:t>
      </w:r>
    </w:p>
    <w:p w:rsidR="00680735" w:rsidRPr="00680735" w:rsidRDefault="00680735" w:rsidP="00680735">
      <w:pPr>
        <w:pStyle w:val="ListBullet"/>
      </w:pPr>
      <w:r>
        <w:t xml:space="preserve">Update server: </w:t>
      </w:r>
      <w:r w:rsidR="00D56869" w:rsidRPr="00370A05">
        <w:rPr>
          <w:b/>
        </w:rPr>
        <w:t>#</w:t>
      </w:r>
      <w:r w:rsidR="00370A05">
        <w:rPr>
          <w:b/>
        </w:rPr>
        <w:t xml:space="preserve"> </w:t>
      </w:r>
      <w:r w:rsidRPr="00AB6AAD">
        <w:rPr>
          <w:b/>
        </w:rPr>
        <w:t>yum update</w:t>
      </w:r>
    </w:p>
    <w:p w:rsidR="00680735" w:rsidRDefault="00471095" w:rsidP="00680735">
      <w:pPr>
        <w:pStyle w:val="ListBullet"/>
      </w:pPr>
      <w:r>
        <w:t>Disable the servic</w:t>
      </w:r>
      <w:r w:rsidR="00680735">
        <w:t>e</w:t>
      </w:r>
    </w:p>
    <w:p w:rsidR="00680735" w:rsidRDefault="00471095" w:rsidP="00680735">
      <w:pPr>
        <w:pStyle w:val="ListBullet2"/>
      </w:pPr>
      <w:r>
        <w:t>S</w:t>
      </w:r>
      <w:r w:rsidRPr="00471095">
        <w:t>elinux</w:t>
      </w:r>
      <w:r w:rsidR="00EA076A">
        <w:t xml:space="preserve">: </w:t>
      </w:r>
      <w:r w:rsidR="00EA076A" w:rsidRPr="00680735">
        <w:rPr>
          <w:b/>
        </w:rPr>
        <w:t>/etc/selinux</w:t>
      </w:r>
      <w:r w:rsidR="00EA076A">
        <w:t xml:space="preserve"> edit file </w:t>
      </w:r>
      <w:r w:rsidR="00EA076A" w:rsidRPr="00680735">
        <w:rPr>
          <w:b/>
        </w:rPr>
        <w:t>config</w:t>
      </w:r>
      <w:r w:rsidR="00EA076A" w:rsidRPr="00680735">
        <w:t xml:space="preserve"> </w:t>
      </w:r>
      <w:r w:rsidR="00EA076A">
        <w:t xml:space="preserve">set </w:t>
      </w:r>
      <w:r w:rsidR="00EA076A" w:rsidRPr="00680735">
        <w:rPr>
          <w:b/>
        </w:rPr>
        <w:t>SELINUX=disabled</w:t>
      </w:r>
    </w:p>
    <w:p w:rsidR="00680735" w:rsidRDefault="00471095" w:rsidP="00680735">
      <w:pPr>
        <w:pStyle w:val="ListBullet2"/>
      </w:pPr>
      <w:r>
        <w:t>Iptable</w:t>
      </w:r>
      <w:r w:rsidR="007D2BFD">
        <w:t xml:space="preserve">: </w:t>
      </w:r>
    </w:p>
    <w:p w:rsidR="00680735" w:rsidRPr="00680735" w:rsidRDefault="00D56869" w:rsidP="00EB018C">
      <w:pPr>
        <w:pStyle w:val="ListBullet3"/>
        <w:ind w:left="1080"/>
        <w:rPr>
          <w:b/>
        </w:rPr>
      </w:pPr>
      <w:r>
        <w:rPr>
          <w:b/>
        </w:rPr>
        <w:t>#</w:t>
      </w:r>
      <w:r w:rsidR="009D47A9">
        <w:rPr>
          <w:b/>
        </w:rPr>
        <w:t xml:space="preserve"> </w:t>
      </w:r>
      <w:r w:rsidR="007D2BFD" w:rsidRPr="00680735">
        <w:rPr>
          <w:b/>
        </w:rPr>
        <w:t>chkconfig iptables off</w:t>
      </w:r>
    </w:p>
    <w:p w:rsidR="00471095" w:rsidRDefault="00D56869" w:rsidP="00EB018C">
      <w:pPr>
        <w:pStyle w:val="ListBullet3"/>
        <w:ind w:left="1080"/>
      </w:pPr>
      <w:r>
        <w:rPr>
          <w:b/>
        </w:rPr>
        <w:t>#</w:t>
      </w:r>
      <w:r w:rsidR="009D47A9">
        <w:rPr>
          <w:b/>
        </w:rPr>
        <w:t xml:space="preserve"> </w:t>
      </w:r>
      <w:r w:rsidR="00113FC5" w:rsidRPr="00680735">
        <w:rPr>
          <w:b/>
        </w:rPr>
        <w:t>service iptables stop</w:t>
      </w:r>
    </w:p>
    <w:p w:rsidR="00680735" w:rsidRDefault="00680735" w:rsidP="00680735">
      <w:pPr>
        <w:pStyle w:val="ListBullet2"/>
      </w:pPr>
      <w:r>
        <w:t xml:space="preserve">Ip6table: </w:t>
      </w:r>
    </w:p>
    <w:p w:rsidR="00680735" w:rsidRPr="00680735" w:rsidRDefault="00D56869" w:rsidP="00EB018C">
      <w:pPr>
        <w:pStyle w:val="ListBullet3"/>
        <w:ind w:left="1080"/>
        <w:rPr>
          <w:b/>
        </w:rPr>
      </w:pPr>
      <w:r>
        <w:rPr>
          <w:b/>
        </w:rPr>
        <w:t>#</w:t>
      </w:r>
      <w:r w:rsidR="009D47A9">
        <w:rPr>
          <w:b/>
        </w:rPr>
        <w:t xml:space="preserve"> </w:t>
      </w:r>
      <w:r w:rsidR="00680735" w:rsidRPr="00680735">
        <w:rPr>
          <w:b/>
        </w:rPr>
        <w:t>chkconfig ip</w:t>
      </w:r>
      <w:r w:rsidR="00680735">
        <w:rPr>
          <w:b/>
        </w:rPr>
        <w:t>6</w:t>
      </w:r>
      <w:r w:rsidR="00680735" w:rsidRPr="00680735">
        <w:rPr>
          <w:b/>
        </w:rPr>
        <w:t>tables off</w:t>
      </w:r>
    </w:p>
    <w:p w:rsidR="00680735" w:rsidRDefault="00D56869" w:rsidP="00EB018C">
      <w:pPr>
        <w:pStyle w:val="ListBullet3"/>
        <w:ind w:left="1080"/>
      </w:pPr>
      <w:r>
        <w:rPr>
          <w:b/>
        </w:rPr>
        <w:t>#</w:t>
      </w:r>
      <w:r w:rsidR="009D47A9">
        <w:rPr>
          <w:b/>
        </w:rPr>
        <w:t xml:space="preserve"> </w:t>
      </w:r>
      <w:r w:rsidR="00680735" w:rsidRPr="00680735">
        <w:rPr>
          <w:b/>
        </w:rPr>
        <w:t>service ip</w:t>
      </w:r>
      <w:r w:rsidR="00680735">
        <w:rPr>
          <w:b/>
        </w:rPr>
        <w:t>6</w:t>
      </w:r>
      <w:r w:rsidR="00680735" w:rsidRPr="00680735">
        <w:rPr>
          <w:b/>
        </w:rPr>
        <w:t>tables stop</w:t>
      </w:r>
    </w:p>
    <w:p w:rsidR="00353B49" w:rsidRPr="00C74856" w:rsidRDefault="00353B49" w:rsidP="00353B49">
      <w:pPr>
        <w:pStyle w:val="ListBullet"/>
        <w:rPr>
          <w:b/>
        </w:rPr>
      </w:pPr>
      <w:r>
        <w:t>Install NTP (</w:t>
      </w:r>
      <w:r w:rsidRPr="00353B49">
        <w:t>Network Time Protocol</w:t>
      </w:r>
      <w:r>
        <w:t>)</w:t>
      </w:r>
      <w:r w:rsidR="00C74856">
        <w:t>: auto update d</w:t>
      </w:r>
      <w:r>
        <w:t>ate</w:t>
      </w:r>
      <w:r w:rsidR="00C74856">
        <w:t xml:space="preserve"> t</w:t>
      </w:r>
      <w:r>
        <w:t>ime</w:t>
      </w:r>
    </w:p>
    <w:p w:rsidR="00C74856" w:rsidRPr="00C74856" w:rsidRDefault="00C74856" w:rsidP="00C74856">
      <w:pPr>
        <w:pStyle w:val="ListBullet2"/>
        <w:rPr>
          <w:b/>
        </w:rPr>
      </w:pPr>
      <w:r w:rsidRPr="00C74856">
        <w:rPr>
          <w:b/>
        </w:rPr>
        <w:t>#</w:t>
      </w:r>
      <w:r w:rsidR="00FA602D">
        <w:rPr>
          <w:b/>
        </w:rPr>
        <w:t xml:space="preserve"> </w:t>
      </w:r>
      <w:r w:rsidRPr="00C74856">
        <w:rPr>
          <w:b/>
        </w:rPr>
        <w:t>yum install ntp</w:t>
      </w:r>
    </w:p>
    <w:p w:rsidR="00C74856" w:rsidRDefault="00C74856" w:rsidP="00C74856">
      <w:pPr>
        <w:pStyle w:val="ListBullet2"/>
        <w:rPr>
          <w:b/>
        </w:rPr>
      </w:pPr>
      <w:r w:rsidRPr="00C74856">
        <w:rPr>
          <w:b/>
        </w:rPr>
        <w:t>#</w:t>
      </w:r>
      <w:r w:rsidR="00FA602D">
        <w:rPr>
          <w:b/>
        </w:rPr>
        <w:t xml:space="preserve"> </w:t>
      </w:r>
      <w:r w:rsidRPr="00C74856">
        <w:rPr>
          <w:b/>
        </w:rPr>
        <w:t>ntpdate pool.ntp.org</w:t>
      </w:r>
    </w:p>
    <w:p w:rsidR="00513C9E" w:rsidRDefault="00513C9E" w:rsidP="00513C9E">
      <w:pPr>
        <w:pStyle w:val="ListBullet2"/>
        <w:rPr>
          <w:b/>
        </w:rPr>
      </w:pPr>
      <w:r>
        <w:rPr>
          <w:b/>
        </w:rPr>
        <w:t>#</w:t>
      </w:r>
      <w:r w:rsidR="00FA602D">
        <w:rPr>
          <w:b/>
        </w:rPr>
        <w:t xml:space="preserve"> </w:t>
      </w:r>
      <w:r w:rsidRPr="00513C9E">
        <w:rPr>
          <w:b/>
        </w:rPr>
        <w:t>chkconfig ntpd on</w:t>
      </w:r>
    </w:p>
    <w:p w:rsidR="00CF2064" w:rsidRPr="00F15583" w:rsidRDefault="00CF2064" w:rsidP="00CF2064">
      <w:pPr>
        <w:pStyle w:val="ListBullet"/>
        <w:rPr>
          <w:b/>
        </w:rPr>
      </w:pPr>
      <w:r>
        <w:t>Setup Java(JDK)</w:t>
      </w:r>
    </w:p>
    <w:p w:rsidR="00F15583" w:rsidRPr="00F15583" w:rsidRDefault="00F15583" w:rsidP="00F15583">
      <w:pPr>
        <w:pStyle w:val="ListBullet2"/>
        <w:rPr>
          <w:b/>
        </w:rPr>
      </w:pPr>
      <w:r>
        <w:rPr>
          <w:b/>
        </w:rPr>
        <w:t xml:space="preserve"># </w:t>
      </w:r>
      <w:r w:rsidRPr="00F15583">
        <w:rPr>
          <w:b/>
        </w:rPr>
        <w:t>mkdir</w:t>
      </w:r>
      <w:r>
        <w:rPr>
          <w:b/>
        </w:rPr>
        <w:t xml:space="preserve"> /usr/java</w:t>
      </w:r>
    </w:p>
    <w:p w:rsidR="00CF2064" w:rsidRDefault="00F15583" w:rsidP="00513C9E">
      <w:pPr>
        <w:pStyle w:val="ListBullet2"/>
        <w:rPr>
          <w:b/>
        </w:rPr>
      </w:pPr>
      <w:r>
        <w:rPr>
          <w:b/>
        </w:rPr>
        <w:t># cd /usr/java</w:t>
      </w:r>
    </w:p>
    <w:p w:rsidR="00F15583" w:rsidRPr="009778D7" w:rsidRDefault="00F15583" w:rsidP="00F15583">
      <w:pPr>
        <w:pStyle w:val="ListBullet2"/>
      </w:pPr>
      <w:r w:rsidRPr="00F15583">
        <w:t xml:space="preserve">Copy file </w:t>
      </w:r>
      <w:r w:rsidRPr="00F15583">
        <w:rPr>
          <w:b/>
        </w:rPr>
        <w:t>jdk-7u25-linux-x64.tar.gz</w:t>
      </w:r>
      <w:r w:rsidRPr="00F15583">
        <w:t xml:space="preserve"> </w:t>
      </w:r>
      <w:r w:rsidR="009778D7">
        <w:t>to</w:t>
      </w:r>
      <w:r w:rsidRPr="00F15583">
        <w:t xml:space="preserve"> </w:t>
      </w:r>
      <w:r w:rsidRPr="004320DB">
        <w:rPr>
          <w:b/>
        </w:rPr>
        <w:t>/usr/java</w:t>
      </w:r>
    </w:p>
    <w:p w:rsidR="009778D7" w:rsidRPr="009778D7" w:rsidRDefault="009778D7" w:rsidP="009778D7">
      <w:pPr>
        <w:pStyle w:val="ListBullet2"/>
        <w:rPr>
          <w:b/>
        </w:rPr>
      </w:pPr>
      <w:r w:rsidRPr="009778D7">
        <w:rPr>
          <w:b/>
        </w:rPr>
        <w:t># tar -xvf jdk-7u25-linux-x64.tar.gz</w:t>
      </w:r>
    </w:p>
    <w:p w:rsidR="00D71B05" w:rsidRDefault="00D71B05" w:rsidP="00D71B05">
      <w:pPr>
        <w:pStyle w:val="ListBullet"/>
        <w:rPr>
          <w:b/>
        </w:rPr>
      </w:pPr>
      <w:r>
        <w:t xml:space="preserve">Reboot server: </w:t>
      </w:r>
      <w:r w:rsidRPr="005058BF">
        <w:rPr>
          <w:b/>
        </w:rPr>
        <w:t>reboot</w:t>
      </w:r>
    </w:p>
    <w:p w:rsidR="00D05E77" w:rsidRDefault="00D05E77" w:rsidP="00D05E77">
      <w:pPr>
        <w:pStyle w:val="Heading2"/>
      </w:pPr>
      <w:bookmarkStart w:id="3" w:name="_Toc476585290"/>
      <w:r w:rsidRPr="00D05E77">
        <w:t>Setup</w:t>
      </w:r>
      <w:r>
        <w:t xml:space="preserve"> httpd and MySQL</w:t>
      </w:r>
      <w:bookmarkEnd w:id="3"/>
    </w:p>
    <w:p w:rsidR="00D05E77" w:rsidRDefault="00D05E77" w:rsidP="00D05E77">
      <w:pPr>
        <w:pStyle w:val="Heading3"/>
      </w:pPr>
      <w:bookmarkStart w:id="4" w:name="_Toc476585291"/>
      <w:r>
        <w:t>Httpd</w:t>
      </w:r>
      <w:bookmarkEnd w:id="4"/>
    </w:p>
    <w:p w:rsidR="00D05E77" w:rsidRDefault="00D56869" w:rsidP="00D05E77">
      <w:pPr>
        <w:pStyle w:val="ListBullet"/>
        <w:rPr>
          <w:b/>
        </w:rPr>
      </w:pPr>
      <w:r>
        <w:rPr>
          <w:b/>
        </w:rPr>
        <w:t>#</w:t>
      </w:r>
      <w:r w:rsidR="00967E5D">
        <w:rPr>
          <w:b/>
        </w:rPr>
        <w:t xml:space="preserve"> </w:t>
      </w:r>
      <w:r w:rsidR="00D05E77" w:rsidRPr="00D05E77">
        <w:rPr>
          <w:b/>
        </w:rPr>
        <w:t>yum install httpd</w:t>
      </w:r>
    </w:p>
    <w:p w:rsidR="00CE4614" w:rsidRDefault="00CE4614" w:rsidP="00CE4614">
      <w:pPr>
        <w:pStyle w:val="ListBullet"/>
        <w:rPr>
          <w:b/>
        </w:rPr>
      </w:pPr>
      <w:r>
        <w:rPr>
          <w:b/>
        </w:rPr>
        <w:t>#</w:t>
      </w:r>
      <w:r w:rsidR="00967E5D">
        <w:rPr>
          <w:b/>
        </w:rPr>
        <w:t xml:space="preserve"> </w:t>
      </w:r>
      <w:r w:rsidRPr="00CE4614">
        <w:rPr>
          <w:b/>
        </w:rPr>
        <w:t>chkconfig httpd on</w:t>
      </w:r>
    </w:p>
    <w:p w:rsidR="00CE4614" w:rsidRPr="00D05E77" w:rsidRDefault="00CE4614" w:rsidP="00CE4614">
      <w:pPr>
        <w:pStyle w:val="ListBullet"/>
        <w:rPr>
          <w:b/>
        </w:rPr>
      </w:pPr>
      <w:r>
        <w:rPr>
          <w:b/>
        </w:rPr>
        <w:t>#</w:t>
      </w:r>
      <w:r w:rsidR="00967E5D">
        <w:rPr>
          <w:b/>
        </w:rPr>
        <w:t xml:space="preserve"> </w:t>
      </w:r>
      <w:r w:rsidRPr="00CE4614">
        <w:rPr>
          <w:b/>
        </w:rPr>
        <w:t>service httpd restart</w:t>
      </w:r>
    </w:p>
    <w:p w:rsidR="00340E77" w:rsidRDefault="00D05E77" w:rsidP="00340E77">
      <w:pPr>
        <w:pStyle w:val="Heading3"/>
      </w:pPr>
      <w:bookmarkStart w:id="5" w:name="_Toc476585292"/>
      <w:r>
        <w:t>MySQL</w:t>
      </w:r>
      <w:bookmarkEnd w:id="5"/>
    </w:p>
    <w:p w:rsidR="00D05E77" w:rsidRPr="00D05E77" w:rsidRDefault="00D05E77" w:rsidP="00D05E77">
      <w:pPr>
        <w:pStyle w:val="ListBullet"/>
      </w:pPr>
      <w:r w:rsidRPr="00D05E77">
        <w:t>Install</w:t>
      </w:r>
    </w:p>
    <w:p w:rsidR="00D05E77" w:rsidRPr="00D05E77" w:rsidRDefault="00D56869" w:rsidP="00D05E77">
      <w:pPr>
        <w:pStyle w:val="ListBullet2"/>
        <w:rPr>
          <w:b/>
        </w:rPr>
      </w:pPr>
      <w:r>
        <w:rPr>
          <w:b/>
        </w:rPr>
        <w:t>#</w:t>
      </w:r>
      <w:r w:rsidR="004B04BE">
        <w:rPr>
          <w:b/>
        </w:rPr>
        <w:t xml:space="preserve"> </w:t>
      </w:r>
      <w:r w:rsidR="00D05E77" w:rsidRPr="00D05E77">
        <w:rPr>
          <w:b/>
        </w:rPr>
        <w:t>yum install mysql-server mysql</w:t>
      </w:r>
    </w:p>
    <w:p w:rsidR="00D05E77" w:rsidRDefault="00D05E77" w:rsidP="00D05E77">
      <w:pPr>
        <w:pStyle w:val="ListBullet"/>
      </w:pPr>
      <w:r w:rsidRPr="00D05E77">
        <w:t>Setup</w:t>
      </w:r>
    </w:p>
    <w:p w:rsidR="00D56869" w:rsidRPr="00D56869" w:rsidRDefault="00D56869" w:rsidP="00D56869">
      <w:pPr>
        <w:pStyle w:val="ListBullet2"/>
      </w:pPr>
      <w:r>
        <w:t>Boot with OS</w:t>
      </w:r>
    </w:p>
    <w:p w:rsidR="00D56869" w:rsidRDefault="00D56869" w:rsidP="00EB018C">
      <w:pPr>
        <w:pStyle w:val="ListBullet3"/>
        <w:ind w:left="1080"/>
        <w:rPr>
          <w:b/>
        </w:rPr>
      </w:pPr>
      <w:r>
        <w:rPr>
          <w:b/>
        </w:rPr>
        <w:t>#</w:t>
      </w:r>
      <w:r w:rsidR="004B04BE">
        <w:rPr>
          <w:b/>
        </w:rPr>
        <w:t xml:space="preserve"> </w:t>
      </w:r>
      <w:r w:rsidRPr="00D56869">
        <w:rPr>
          <w:b/>
        </w:rPr>
        <w:t>chkconfig mysqld on</w:t>
      </w:r>
    </w:p>
    <w:p w:rsidR="005A34A8" w:rsidRPr="00D56869" w:rsidRDefault="005A34A8" w:rsidP="005A34A8">
      <w:pPr>
        <w:pStyle w:val="ListBullet2"/>
      </w:pPr>
      <w:r>
        <w:lastRenderedPageBreak/>
        <w:t>Restart MySQL</w:t>
      </w:r>
    </w:p>
    <w:p w:rsidR="005A34A8" w:rsidRPr="005A34A8" w:rsidRDefault="005A34A8" w:rsidP="005A34A8">
      <w:pPr>
        <w:pStyle w:val="ListBullet3"/>
        <w:ind w:left="1080"/>
        <w:rPr>
          <w:b/>
        </w:rPr>
      </w:pPr>
      <w:r>
        <w:rPr>
          <w:b/>
        </w:rPr>
        <w:t>#service</w:t>
      </w:r>
      <w:r w:rsidRPr="00D56869">
        <w:rPr>
          <w:b/>
        </w:rPr>
        <w:t xml:space="preserve"> mysqld </w:t>
      </w:r>
      <w:r>
        <w:rPr>
          <w:b/>
        </w:rPr>
        <w:t>restart</w:t>
      </w:r>
    </w:p>
    <w:p w:rsidR="005A34A8" w:rsidRDefault="00F270B5" w:rsidP="00F270B5">
      <w:pPr>
        <w:pStyle w:val="ListBullet"/>
      </w:pPr>
      <w:r>
        <w:t xml:space="preserve">Setup new password or </w:t>
      </w:r>
      <w:r w:rsidRPr="00F270B5">
        <w:t>forget</w:t>
      </w:r>
      <w:r w:rsidR="00DA2F93" w:rsidRPr="00DA2F93">
        <w:t xml:space="preserve"> password</w:t>
      </w:r>
    </w:p>
    <w:p w:rsidR="000905B2" w:rsidRDefault="000905B2" w:rsidP="000905B2">
      <w:pPr>
        <w:pStyle w:val="ListBullet2"/>
        <w:rPr>
          <w:b/>
        </w:rPr>
      </w:pPr>
      <w:r w:rsidRPr="000905B2">
        <w:rPr>
          <w:b/>
        </w:rPr>
        <w:t>#</w:t>
      </w:r>
      <w:r w:rsidR="004C13D3">
        <w:rPr>
          <w:b/>
        </w:rPr>
        <w:t xml:space="preserve"> </w:t>
      </w:r>
      <w:r w:rsidRPr="000905B2">
        <w:rPr>
          <w:b/>
        </w:rPr>
        <w:t>mysqld_safe</w:t>
      </w:r>
    </w:p>
    <w:p w:rsidR="00226AE5" w:rsidRDefault="00226AE5" w:rsidP="00226AE5">
      <w:pPr>
        <w:pStyle w:val="ListBullet2"/>
        <w:rPr>
          <w:b/>
        </w:rPr>
      </w:pPr>
      <w:r>
        <w:rPr>
          <w:b/>
        </w:rPr>
        <w:t>#</w:t>
      </w:r>
      <w:r w:rsidR="004C13D3">
        <w:rPr>
          <w:b/>
        </w:rPr>
        <w:t xml:space="preserve"> </w:t>
      </w:r>
      <w:r w:rsidRPr="00226AE5">
        <w:rPr>
          <w:b/>
        </w:rPr>
        <w:t>mysql -u root</w:t>
      </w:r>
    </w:p>
    <w:p w:rsidR="000905B2" w:rsidRPr="000905B2" w:rsidRDefault="000905B2" w:rsidP="000905B2">
      <w:pPr>
        <w:pStyle w:val="ListBullet2"/>
        <w:rPr>
          <w:b/>
        </w:rPr>
      </w:pPr>
      <w:r>
        <w:rPr>
          <w:b/>
        </w:rPr>
        <w:t>#</w:t>
      </w:r>
      <w:r w:rsidR="004C13D3">
        <w:rPr>
          <w:b/>
        </w:rPr>
        <w:t xml:space="preserve"> </w:t>
      </w:r>
      <w:r w:rsidRPr="000905B2">
        <w:rPr>
          <w:b/>
        </w:rPr>
        <w:t>use mysql;</w:t>
      </w:r>
    </w:p>
    <w:p w:rsidR="000905B2" w:rsidRPr="000905B2" w:rsidRDefault="000905B2" w:rsidP="000905B2">
      <w:pPr>
        <w:pStyle w:val="ListBullet2"/>
        <w:rPr>
          <w:b/>
        </w:rPr>
      </w:pPr>
      <w:r>
        <w:rPr>
          <w:b/>
        </w:rPr>
        <w:t>#</w:t>
      </w:r>
      <w:r w:rsidR="004C13D3">
        <w:rPr>
          <w:b/>
        </w:rPr>
        <w:t xml:space="preserve"> </w:t>
      </w:r>
      <w:r w:rsidRPr="000905B2">
        <w:rPr>
          <w:b/>
        </w:rPr>
        <w:t>UPDATE mysql.user SET Passw</w:t>
      </w:r>
      <w:r>
        <w:rPr>
          <w:b/>
        </w:rPr>
        <w:t>ord=PASSWORD('[</w:t>
      </w:r>
      <w:r w:rsidR="0033494B">
        <w:rPr>
          <w:b/>
        </w:rPr>
        <w:t>new_</w:t>
      </w:r>
      <w:r>
        <w:rPr>
          <w:b/>
        </w:rPr>
        <w:t xml:space="preserve">password]') WHERE </w:t>
      </w:r>
      <w:r w:rsidRPr="000905B2">
        <w:rPr>
          <w:b/>
        </w:rPr>
        <w:t>User='root';</w:t>
      </w:r>
    </w:p>
    <w:p w:rsidR="000905B2" w:rsidRDefault="0060325B" w:rsidP="000905B2">
      <w:pPr>
        <w:pStyle w:val="ListBullet2"/>
        <w:rPr>
          <w:b/>
        </w:rPr>
      </w:pPr>
      <w:r>
        <w:rPr>
          <w:b/>
        </w:rPr>
        <w:t>#</w:t>
      </w:r>
      <w:r w:rsidR="004C13D3">
        <w:rPr>
          <w:b/>
        </w:rPr>
        <w:t xml:space="preserve"> </w:t>
      </w:r>
      <w:r w:rsidR="000905B2" w:rsidRPr="000905B2">
        <w:rPr>
          <w:b/>
        </w:rPr>
        <w:t>flush privileges;</w:t>
      </w:r>
    </w:p>
    <w:p w:rsidR="00226AE5" w:rsidRDefault="00226AE5" w:rsidP="00226AE5">
      <w:pPr>
        <w:pStyle w:val="ListBullet"/>
      </w:pPr>
      <w:r>
        <w:t>Permission</w:t>
      </w:r>
    </w:p>
    <w:p w:rsidR="00226AE5" w:rsidRDefault="00226AE5" w:rsidP="00226AE5">
      <w:pPr>
        <w:pStyle w:val="ListBullet2"/>
        <w:rPr>
          <w:b/>
        </w:rPr>
      </w:pPr>
      <w:r>
        <w:rPr>
          <w:b/>
        </w:rPr>
        <w:t>#</w:t>
      </w:r>
      <w:r w:rsidR="004C13D3">
        <w:rPr>
          <w:b/>
        </w:rPr>
        <w:t xml:space="preserve"> </w:t>
      </w:r>
      <w:r w:rsidRPr="00226AE5">
        <w:rPr>
          <w:b/>
        </w:rPr>
        <w:t>mysql -u root</w:t>
      </w:r>
      <w:r>
        <w:rPr>
          <w:b/>
        </w:rPr>
        <w:t xml:space="preserve"> –p</w:t>
      </w:r>
    </w:p>
    <w:p w:rsidR="00226AE5" w:rsidRDefault="00226AE5" w:rsidP="00226AE5">
      <w:pPr>
        <w:pStyle w:val="ListBullet2"/>
        <w:rPr>
          <w:b/>
        </w:rPr>
      </w:pPr>
      <w:r>
        <w:rPr>
          <w:b/>
        </w:rPr>
        <w:t>Enter password</w:t>
      </w:r>
    </w:p>
    <w:p w:rsidR="00226AE5" w:rsidRPr="000905B2" w:rsidRDefault="00226AE5" w:rsidP="00226AE5">
      <w:pPr>
        <w:pStyle w:val="ListBullet2"/>
        <w:rPr>
          <w:b/>
        </w:rPr>
      </w:pPr>
      <w:r>
        <w:rPr>
          <w:b/>
        </w:rPr>
        <w:t>#</w:t>
      </w:r>
      <w:r w:rsidR="004C13D3">
        <w:rPr>
          <w:b/>
        </w:rPr>
        <w:t xml:space="preserve"> </w:t>
      </w:r>
      <w:r w:rsidRPr="000905B2">
        <w:rPr>
          <w:b/>
        </w:rPr>
        <w:t>use mysql;</w:t>
      </w:r>
    </w:p>
    <w:p w:rsidR="00226AE5" w:rsidRPr="00226AE5" w:rsidRDefault="0060325B" w:rsidP="00226AE5">
      <w:pPr>
        <w:pStyle w:val="ListBullet2"/>
        <w:rPr>
          <w:b/>
        </w:rPr>
      </w:pPr>
      <w:r>
        <w:rPr>
          <w:b/>
        </w:rPr>
        <w:t>#</w:t>
      </w:r>
      <w:r w:rsidR="004C13D3">
        <w:rPr>
          <w:b/>
        </w:rPr>
        <w:t xml:space="preserve"> </w:t>
      </w:r>
      <w:r w:rsidR="00226AE5">
        <w:rPr>
          <w:b/>
        </w:rPr>
        <w:t>GRANT ALL ON *.* TO 'root'@'[ip_client]</w:t>
      </w:r>
      <w:r w:rsidR="00226AE5" w:rsidRPr="00226AE5">
        <w:rPr>
          <w:b/>
        </w:rPr>
        <w:t>' IDENTIFIED BY '</w:t>
      </w:r>
      <w:r w:rsidR="00226AE5">
        <w:rPr>
          <w:b/>
        </w:rPr>
        <w:t>[password]</w:t>
      </w:r>
      <w:r w:rsidR="00226AE5" w:rsidRPr="00226AE5">
        <w:rPr>
          <w:b/>
        </w:rPr>
        <w:t>' WITH GRANT OPTION;</w:t>
      </w:r>
    </w:p>
    <w:p w:rsidR="00226AE5" w:rsidRDefault="0060325B" w:rsidP="00226AE5">
      <w:pPr>
        <w:pStyle w:val="ListBullet2"/>
        <w:rPr>
          <w:b/>
        </w:rPr>
      </w:pPr>
      <w:r>
        <w:rPr>
          <w:b/>
        </w:rPr>
        <w:t>#</w:t>
      </w:r>
      <w:r w:rsidR="004C13D3">
        <w:rPr>
          <w:b/>
        </w:rPr>
        <w:t xml:space="preserve"> </w:t>
      </w:r>
      <w:r w:rsidR="00226AE5" w:rsidRPr="00226AE5">
        <w:rPr>
          <w:b/>
        </w:rPr>
        <w:t>flush privileges;</w:t>
      </w:r>
    </w:p>
    <w:p w:rsidR="0060325B" w:rsidRDefault="00226AE5" w:rsidP="0060325B">
      <w:pPr>
        <w:pStyle w:val="ListBullet3"/>
        <w:numPr>
          <w:ilvl w:val="3"/>
          <w:numId w:val="1"/>
        </w:numPr>
      </w:pPr>
      <w:r w:rsidRPr="00880B9B">
        <w:rPr>
          <w:b/>
        </w:rPr>
        <w:t>[ip_client]</w:t>
      </w:r>
      <w:r>
        <w:t xml:space="preserve">: </w:t>
      </w:r>
      <w:r w:rsidRPr="00880B9B">
        <w:rPr>
          <w:b/>
        </w:rPr>
        <w:t>'%'</w:t>
      </w:r>
      <w:r w:rsidRPr="00226AE5">
        <w:t xml:space="preserve"> is all</w:t>
      </w:r>
    </w:p>
    <w:p w:rsidR="0060325B" w:rsidRDefault="0060325B" w:rsidP="0060325B">
      <w:pPr>
        <w:pStyle w:val="ListBullet2"/>
        <w:rPr>
          <w:b/>
        </w:rPr>
      </w:pPr>
      <w:r w:rsidRPr="0060325B">
        <w:rPr>
          <w:b/>
        </w:rPr>
        <w:t>#</w:t>
      </w:r>
      <w:r w:rsidR="004C13D3">
        <w:rPr>
          <w:b/>
        </w:rPr>
        <w:t xml:space="preserve"> </w:t>
      </w:r>
      <w:r w:rsidRPr="0060325B">
        <w:rPr>
          <w:b/>
        </w:rPr>
        <w:t>exit</w:t>
      </w:r>
    </w:p>
    <w:p w:rsidR="00941616" w:rsidRPr="00F10F95" w:rsidRDefault="00941616" w:rsidP="00D7762A">
      <w:pPr>
        <w:pStyle w:val="ListBullet"/>
      </w:pPr>
      <w:r>
        <w:t xml:space="preserve">Restore database by </w:t>
      </w:r>
      <w:r w:rsidRPr="0060078E">
        <w:rPr>
          <w:b/>
        </w:rPr>
        <w:t>Navicat</w:t>
      </w:r>
    </w:p>
    <w:p w:rsidR="00F10F95" w:rsidRPr="00D7762A" w:rsidRDefault="00F10F95" w:rsidP="00F10F95">
      <w:pPr>
        <w:pStyle w:val="ListBullet"/>
      </w:pPr>
      <w:r w:rsidRPr="00972D23">
        <w:t>Setup</w:t>
      </w:r>
      <w:r>
        <w:rPr>
          <w:b/>
        </w:rPr>
        <w:t xml:space="preserve"> S</w:t>
      </w:r>
      <w:r w:rsidRPr="00F10F95">
        <w:rPr>
          <w:b/>
        </w:rPr>
        <w:t>cheduler</w:t>
      </w:r>
      <w:r>
        <w:rPr>
          <w:b/>
        </w:rPr>
        <w:t xml:space="preserve"> </w:t>
      </w:r>
      <w:r w:rsidRPr="00972D23">
        <w:t>for</w:t>
      </w:r>
      <w:r>
        <w:rPr>
          <w:b/>
        </w:rPr>
        <w:t xml:space="preserve"> MySQL </w:t>
      </w:r>
      <w:r w:rsidRPr="00972D23">
        <w:t>by</w:t>
      </w:r>
      <w:r>
        <w:rPr>
          <w:b/>
        </w:rPr>
        <w:t xml:space="preserve"> Navicat</w:t>
      </w:r>
      <w:r w:rsidR="00972D23">
        <w:rPr>
          <w:b/>
        </w:rPr>
        <w:t xml:space="preserve"> Q</w:t>
      </w:r>
      <w:r>
        <w:rPr>
          <w:b/>
        </w:rPr>
        <w:t>uery</w:t>
      </w:r>
      <w:r w:rsidRPr="00972D23">
        <w:t xml:space="preserve">: </w:t>
      </w:r>
      <w:r w:rsidRPr="00F10F95">
        <w:rPr>
          <w:b/>
        </w:rPr>
        <w:t>SET GLOBAL event_scheduler = ON;</w:t>
      </w:r>
    </w:p>
    <w:p w:rsidR="004263CF" w:rsidRDefault="004263CF" w:rsidP="004263CF">
      <w:pPr>
        <w:pStyle w:val="Heading2"/>
      </w:pPr>
      <w:bookmarkStart w:id="6" w:name="_Toc476585293"/>
      <w:r w:rsidRPr="00D05E77">
        <w:t>Setup</w:t>
      </w:r>
      <w:r>
        <w:t xml:space="preserve"> tomcat</w:t>
      </w:r>
      <w:bookmarkEnd w:id="6"/>
    </w:p>
    <w:p w:rsidR="004263CF" w:rsidRDefault="00080E24" w:rsidP="00080E24">
      <w:pPr>
        <w:pStyle w:val="Heading3"/>
      </w:pPr>
      <w:bookmarkStart w:id="7" w:name="_Toc476585294"/>
      <w:r>
        <w:t>Source Tomcat</w:t>
      </w:r>
      <w:bookmarkEnd w:id="7"/>
    </w:p>
    <w:p w:rsidR="00CE4614" w:rsidRPr="004C13D3" w:rsidRDefault="00CE4614" w:rsidP="00CE4614">
      <w:pPr>
        <w:pStyle w:val="ListBullet"/>
      </w:pPr>
      <w:r>
        <w:t xml:space="preserve">Copy file source </w:t>
      </w:r>
      <w:r w:rsidRPr="00DA732A">
        <w:t>(</w:t>
      </w:r>
      <w:r w:rsidR="00DA732A" w:rsidRPr="00DA732A">
        <w:rPr>
          <w:b/>
        </w:rPr>
        <w:t>[file_name]</w:t>
      </w:r>
      <w:r w:rsidRPr="00CE4614">
        <w:rPr>
          <w:b/>
        </w:rPr>
        <w:t>.tar.gz</w:t>
      </w:r>
      <w:r>
        <w:t xml:space="preserve">) </w:t>
      </w:r>
      <w:r w:rsidR="009778D7">
        <w:t>to</w:t>
      </w:r>
      <w:r>
        <w:t xml:space="preserve"> </w:t>
      </w:r>
      <w:r w:rsidRPr="00CE4614">
        <w:rPr>
          <w:b/>
        </w:rPr>
        <w:t>/usr</w:t>
      </w:r>
    </w:p>
    <w:p w:rsidR="004C13D3" w:rsidRPr="00524B0F" w:rsidRDefault="004C13D3" w:rsidP="006E5428">
      <w:pPr>
        <w:pStyle w:val="ListBullet2"/>
        <w:rPr>
          <w:b/>
        </w:rPr>
      </w:pPr>
      <w:r w:rsidRPr="00524B0F">
        <w:rPr>
          <w:b/>
        </w:rPr>
        <w:t># cd /usr</w:t>
      </w:r>
    </w:p>
    <w:p w:rsidR="004C13D3" w:rsidRPr="00524B0F" w:rsidRDefault="004C13D3" w:rsidP="006E5428">
      <w:pPr>
        <w:pStyle w:val="ListBullet2"/>
        <w:rPr>
          <w:b/>
        </w:rPr>
      </w:pPr>
      <w:r w:rsidRPr="00524B0F">
        <w:rPr>
          <w:b/>
        </w:rPr>
        <w:t xml:space="preserve"># tar -xvf </w:t>
      </w:r>
      <w:r w:rsidR="00DA732A" w:rsidRPr="00524B0F">
        <w:rPr>
          <w:b/>
        </w:rPr>
        <w:t>[file_name]</w:t>
      </w:r>
      <w:r w:rsidRPr="00524B0F">
        <w:rPr>
          <w:b/>
        </w:rPr>
        <w:t>.tar.gz</w:t>
      </w:r>
    </w:p>
    <w:p w:rsidR="006D5082" w:rsidRDefault="006D5082" w:rsidP="006D5082">
      <w:pPr>
        <w:pStyle w:val="ListBullet"/>
      </w:pPr>
      <w:r>
        <w:t xml:space="preserve">Edit </w:t>
      </w:r>
      <w:r w:rsidRPr="00AF15E1">
        <w:rPr>
          <w:b/>
        </w:rPr>
        <w:t>port</w:t>
      </w:r>
      <w:r>
        <w:t xml:space="preserve"> for tomcat: </w:t>
      </w:r>
    </w:p>
    <w:p w:rsidR="006D5082" w:rsidRPr="006D5082" w:rsidRDefault="006D5082" w:rsidP="006D5082">
      <w:pPr>
        <w:pStyle w:val="ListBullet2"/>
      </w:pPr>
      <w:r>
        <w:t xml:space="preserve">Enter folder </w:t>
      </w:r>
      <w:r w:rsidRPr="006D5082">
        <w:rPr>
          <w:b/>
        </w:rPr>
        <w:t>/usr/tomcat-sworld/conf</w:t>
      </w:r>
    </w:p>
    <w:p w:rsidR="006D5082" w:rsidRDefault="006D5082" w:rsidP="006D5082">
      <w:pPr>
        <w:pStyle w:val="ListBullet2"/>
      </w:pPr>
      <w:r>
        <w:t xml:space="preserve">Edit file </w:t>
      </w:r>
      <w:r w:rsidRPr="00417374">
        <w:rPr>
          <w:b/>
        </w:rPr>
        <w:t>server.xml</w:t>
      </w:r>
      <w:r>
        <w:t xml:space="preserve"> </w:t>
      </w:r>
    </w:p>
    <w:p w:rsidR="006D5082" w:rsidRDefault="006D5082" w:rsidP="006D5082">
      <w:pPr>
        <w:pStyle w:val="ListBullet2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BE809DF" wp14:editId="45A3A17F">
            <wp:extent cx="326707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D2" w:rsidRDefault="00C56ED2" w:rsidP="00C56ED2">
      <w:pPr>
        <w:pStyle w:val="ListBullet"/>
      </w:pPr>
      <w:r>
        <w:t>E</w:t>
      </w:r>
      <w:r w:rsidR="00075CE7">
        <w:t>dit d</w:t>
      </w:r>
      <w:r>
        <w:t xml:space="preserve">atabase for tomcat: check file </w:t>
      </w:r>
      <w:r w:rsidRPr="00C56ED2">
        <w:rPr>
          <w:b/>
        </w:rPr>
        <w:t>hibernate.cfg.xml</w:t>
      </w:r>
    </w:p>
    <w:p w:rsidR="00646981" w:rsidRDefault="00646981" w:rsidP="003C6017">
      <w:pPr>
        <w:pStyle w:val="Heading3"/>
      </w:pPr>
      <w:bookmarkStart w:id="8" w:name="_Toc476585295"/>
      <w:r>
        <w:lastRenderedPageBreak/>
        <w:t>Setup service tomcat:</w:t>
      </w:r>
      <w:bookmarkEnd w:id="8"/>
    </w:p>
    <w:p w:rsidR="00646981" w:rsidRPr="00366ACC" w:rsidRDefault="00880748" w:rsidP="003C6017">
      <w:pPr>
        <w:pStyle w:val="ListBullet"/>
      </w:pPr>
      <w:r>
        <w:t xml:space="preserve">Copy file </w:t>
      </w:r>
      <w:r w:rsidRPr="000C6508">
        <w:rPr>
          <w:b/>
        </w:rPr>
        <w:t>tomcat</w:t>
      </w:r>
      <w:r>
        <w:t xml:space="preserve"> to </w:t>
      </w:r>
      <w:r w:rsidRPr="00412C1B">
        <w:rPr>
          <w:b/>
        </w:rPr>
        <w:t>/etc/rc.d/init.d</w:t>
      </w:r>
    </w:p>
    <w:p w:rsidR="00366ACC" w:rsidRPr="003C6017" w:rsidRDefault="00366ACC" w:rsidP="003C6017">
      <w:pPr>
        <w:pStyle w:val="ListBullet"/>
      </w:pPr>
      <w:r w:rsidRPr="00366ACC">
        <w:t xml:space="preserve">Setup Permission </w:t>
      </w:r>
      <w:r w:rsidRPr="00366ACC">
        <w:rPr>
          <w:b/>
        </w:rPr>
        <w:t>775</w:t>
      </w:r>
      <w:r w:rsidRPr="00366ACC">
        <w:t xml:space="preserve"> for file</w:t>
      </w:r>
      <w:r>
        <w:rPr>
          <w:b/>
        </w:rPr>
        <w:t xml:space="preserve"> tomcat</w:t>
      </w:r>
      <w:r w:rsidR="003C6017" w:rsidRPr="007A28B5">
        <w:t>:</w:t>
      </w:r>
      <w:r w:rsidR="003C6017">
        <w:rPr>
          <w:b/>
        </w:rPr>
        <w:t xml:space="preserve"> </w:t>
      </w:r>
      <w:r w:rsidR="00941616" w:rsidRPr="003C6017">
        <w:rPr>
          <w:b/>
        </w:rPr>
        <w:t xml:space="preserve"># chmod </w:t>
      </w:r>
      <w:r w:rsidR="009D67F1" w:rsidRPr="003C6017">
        <w:rPr>
          <w:b/>
        </w:rPr>
        <w:t>775</w:t>
      </w:r>
      <w:r w:rsidR="00941616" w:rsidRPr="003C6017">
        <w:rPr>
          <w:b/>
        </w:rPr>
        <w:t xml:space="preserve"> /etc/rc.d/init.d/tomcat</w:t>
      </w:r>
    </w:p>
    <w:p w:rsidR="000060D8" w:rsidRDefault="000060D8" w:rsidP="000060D8">
      <w:pPr>
        <w:pStyle w:val="ListBullet"/>
        <w:rPr>
          <w:b/>
        </w:rPr>
      </w:pPr>
      <w:r>
        <w:t xml:space="preserve">Start tomcat with OS: </w:t>
      </w:r>
      <w:r w:rsidRPr="000060D8">
        <w:rPr>
          <w:b/>
        </w:rPr>
        <w:t># chkconfig --add tomcat</w:t>
      </w:r>
    </w:p>
    <w:p w:rsidR="000C6508" w:rsidRDefault="000C6508" w:rsidP="000C6508">
      <w:pPr>
        <w:pStyle w:val="ListBullet"/>
      </w:pPr>
      <w:r>
        <w:t>Commands</w:t>
      </w:r>
      <w:r w:rsidR="00FA3E93">
        <w:t xml:space="preserve">: </w:t>
      </w:r>
    </w:p>
    <w:p w:rsidR="000C6508" w:rsidRPr="003F747B" w:rsidRDefault="000C6508" w:rsidP="000C6508">
      <w:pPr>
        <w:pStyle w:val="ListBullet2"/>
        <w:rPr>
          <w:b/>
        </w:rPr>
      </w:pPr>
      <w:r w:rsidRPr="009E1D8D">
        <w:rPr>
          <w:b/>
        </w:rPr>
        <w:t>Run</w:t>
      </w:r>
      <w:r>
        <w:t xml:space="preserve">: </w:t>
      </w:r>
      <w:r w:rsidRPr="003F747B">
        <w:rPr>
          <w:b/>
        </w:rPr>
        <w:t># service tomcat start</w:t>
      </w:r>
    </w:p>
    <w:p w:rsidR="000C6508" w:rsidRPr="003F747B" w:rsidRDefault="000C6508" w:rsidP="000C6508">
      <w:pPr>
        <w:pStyle w:val="ListBullet2"/>
        <w:rPr>
          <w:b/>
        </w:rPr>
      </w:pPr>
      <w:r w:rsidRPr="009E1D8D">
        <w:rPr>
          <w:b/>
        </w:rPr>
        <w:t>View log</w:t>
      </w:r>
      <w:r>
        <w:t xml:space="preserve"> tomcat: </w:t>
      </w:r>
      <w:r w:rsidRPr="003F747B">
        <w:rPr>
          <w:b/>
        </w:rPr>
        <w:t># tail -f /usr/tomcat-sworld/logs/catalina.out</w:t>
      </w:r>
    </w:p>
    <w:p w:rsidR="000C6508" w:rsidRPr="00056063" w:rsidRDefault="000C6508" w:rsidP="000C6508">
      <w:pPr>
        <w:pStyle w:val="ListBullet2"/>
      </w:pPr>
      <w:r w:rsidRPr="009E1D8D">
        <w:rPr>
          <w:b/>
        </w:rPr>
        <w:t>Stop</w:t>
      </w:r>
      <w:r>
        <w:t xml:space="preserve">: </w:t>
      </w:r>
      <w:r w:rsidRPr="003F747B">
        <w:rPr>
          <w:b/>
        </w:rPr>
        <w:t># service tomcat stop</w:t>
      </w:r>
    </w:p>
    <w:p w:rsidR="00056063" w:rsidRDefault="00056063" w:rsidP="00056063">
      <w:pPr>
        <w:pStyle w:val="ListBullet"/>
      </w:pPr>
      <w:r>
        <w:t>Deploy:</w:t>
      </w:r>
    </w:p>
    <w:p w:rsidR="00056063" w:rsidRDefault="00056063" w:rsidP="00056063">
      <w:pPr>
        <w:pStyle w:val="ListBullet2"/>
      </w:pPr>
      <w:r>
        <w:t>Build in eclipse =&gt; *.war</w:t>
      </w:r>
    </w:p>
    <w:p w:rsidR="00056063" w:rsidRDefault="00056063" w:rsidP="00F10785">
      <w:pPr>
        <w:pStyle w:val="ListBullet2"/>
      </w:pPr>
      <w:r>
        <w:t>Upload file *.war to folder webapps</w:t>
      </w:r>
      <w:r w:rsidR="00F10785">
        <w:t xml:space="preserve"> (stop server </w:t>
      </w:r>
      <w:r w:rsidR="00F10785" w:rsidRPr="00F10785">
        <w:t>before</w:t>
      </w:r>
      <w:r w:rsidR="00F10785">
        <w:t xml:space="preserve"> upload)</w:t>
      </w:r>
    </w:p>
    <w:p w:rsidR="00D87023" w:rsidRDefault="00D87023" w:rsidP="00F10785">
      <w:pPr>
        <w:pStyle w:val="ListBullet2"/>
      </w:pPr>
      <w:r>
        <w:t>Start server</w:t>
      </w:r>
    </w:p>
    <w:p w:rsidR="00AF15E1" w:rsidRPr="000060D8" w:rsidRDefault="00AF15E1" w:rsidP="00AF15E1">
      <w:pPr>
        <w:pStyle w:val="ListBullet2"/>
      </w:pPr>
      <w:r>
        <w:t>Test server: open b</w:t>
      </w:r>
      <w:r w:rsidRPr="00AF15E1">
        <w:t>rowser</w:t>
      </w:r>
      <w:r>
        <w:t>: [server_address]:[port]</w:t>
      </w:r>
      <w:r w:rsidRPr="00AF15E1">
        <w:t>/sworldwebservice/sworld/auth/login/admin/123</w:t>
      </w:r>
    </w:p>
    <w:p w:rsidR="00941616" w:rsidRDefault="00E85A98" w:rsidP="00E85A98">
      <w:pPr>
        <w:pStyle w:val="Heading2"/>
      </w:pPr>
      <w:bookmarkStart w:id="9" w:name="_Toc476585296"/>
      <w:r>
        <w:t>Setup AccessControlService</w:t>
      </w:r>
      <w:bookmarkEnd w:id="9"/>
    </w:p>
    <w:p w:rsidR="003C6017" w:rsidRDefault="003C6017" w:rsidP="003C6017">
      <w:pPr>
        <w:pStyle w:val="Heading3"/>
      </w:pPr>
      <w:bookmarkStart w:id="10" w:name="_Toc476585297"/>
      <w:r>
        <w:t>Install VLC</w:t>
      </w:r>
      <w:bookmarkEnd w:id="10"/>
    </w:p>
    <w:p w:rsidR="004376C4" w:rsidRPr="004376C4" w:rsidRDefault="004376C4" w:rsidP="004376C4">
      <w:pPr>
        <w:pStyle w:val="ListBullet"/>
        <w:rPr>
          <w:b/>
        </w:rPr>
      </w:pPr>
      <w:r w:rsidRPr="004376C4">
        <w:rPr>
          <w:b/>
        </w:rPr>
        <w:t># rpm -Uvh http://download.fedoraproject.org/pub/epel/6/x86_64/epel-release-6-8.noarch.rpm</w:t>
      </w:r>
    </w:p>
    <w:p w:rsidR="004376C4" w:rsidRPr="004376C4" w:rsidRDefault="004376C4" w:rsidP="004376C4">
      <w:pPr>
        <w:pStyle w:val="ListBullet"/>
        <w:rPr>
          <w:b/>
        </w:rPr>
      </w:pPr>
      <w:r w:rsidRPr="004376C4">
        <w:rPr>
          <w:b/>
        </w:rPr>
        <w:t># rpm -Uvh http://li.nux.ro/download/nux/dextop/el6/x86_64/nux-dextop-release-0-2.el6.nux.noarch.rpm</w:t>
      </w:r>
    </w:p>
    <w:p w:rsidR="004376C4" w:rsidRPr="004376C4" w:rsidRDefault="004376C4" w:rsidP="004376C4">
      <w:pPr>
        <w:pStyle w:val="ListBullet"/>
        <w:rPr>
          <w:b/>
        </w:rPr>
      </w:pPr>
      <w:r w:rsidRPr="004376C4">
        <w:rPr>
          <w:b/>
        </w:rPr>
        <w:t># yum info vlc</w:t>
      </w:r>
    </w:p>
    <w:p w:rsidR="005006A7" w:rsidRDefault="004376C4" w:rsidP="004376C4">
      <w:pPr>
        <w:pStyle w:val="ListBullet"/>
        <w:rPr>
          <w:b/>
        </w:rPr>
      </w:pPr>
      <w:r w:rsidRPr="004376C4">
        <w:rPr>
          <w:b/>
        </w:rPr>
        <w:t># yum install vlc</w:t>
      </w:r>
    </w:p>
    <w:p w:rsidR="002A72F3" w:rsidRDefault="002A72F3" w:rsidP="002A72F3">
      <w:pPr>
        <w:pStyle w:val="Heading3"/>
      </w:pPr>
      <w:bookmarkStart w:id="11" w:name="_Toc476585298"/>
      <w:r>
        <w:t>Setup AccessControlService</w:t>
      </w:r>
      <w:bookmarkEnd w:id="11"/>
    </w:p>
    <w:p w:rsidR="00C431E4" w:rsidRDefault="00C431E4" w:rsidP="00C431E4">
      <w:pPr>
        <w:pStyle w:val="ListBullet"/>
        <w:rPr>
          <w:b/>
        </w:rPr>
      </w:pPr>
      <w:r w:rsidRPr="00C431E4">
        <w:rPr>
          <w:b/>
        </w:rPr>
        <w:t># mkdir /usr/AccessControlService</w:t>
      </w:r>
    </w:p>
    <w:p w:rsidR="003569B6" w:rsidRDefault="003569B6" w:rsidP="003569B6">
      <w:pPr>
        <w:pStyle w:val="ListBullet"/>
        <w:rPr>
          <w:b/>
        </w:rPr>
      </w:pPr>
      <w:r w:rsidRPr="003569B6">
        <w:t>Copy file</w:t>
      </w:r>
      <w:r>
        <w:rPr>
          <w:b/>
        </w:rPr>
        <w:t xml:space="preserve"> </w:t>
      </w:r>
      <w:r w:rsidRPr="003569B6">
        <w:rPr>
          <w:b/>
        </w:rPr>
        <w:t>AccessControlService.jar</w:t>
      </w:r>
      <w:r>
        <w:t xml:space="preserve"> to </w:t>
      </w:r>
      <w:r w:rsidRPr="00C431E4">
        <w:rPr>
          <w:b/>
        </w:rPr>
        <w:t>/usr/AccessControlService</w:t>
      </w:r>
    </w:p>
    <w:p w:rsidR="003569B6" w:rsidRDefault="003569B6" w:rsidP="003569B6">
      <w:pPr>
        <w:pStyle w:val="ListBullet"/>
        <w:rPr>
          <w:b/>
        </w:rPr>
      </w:pPr>
      <w:r>
        <w:t xml:space="preserve">Copy folder </w:t>
      </w:r>
      <w:r w:rsidRPr="003569B6">
        <w:rPr>
          <w:b/>
        </w:rPr>
        <w:t>AccessControlService_lib</w:t>
      </w:r>
      <w:r>
        <w:rPr>
          <w:b/>
        </w:rPr>
        <w:t xml:space="preserve"> </w:t>
      </w:r>
      <w:r w:rsidRPr="003569B6">
        <w:t>to</w:t>
      </w:r>
      <w:r>
        <w:rPr>
          <w:b/>
        </w:rPr>
        <w:t xml:space="preserve"> </w:t>
      </w:r>
      <w:r w:rsidRPr="00C431E4">
        <w:rPr>
          <w:b/>
        </w:rPr>
        <w:t>/usr/AccessControlService</w:t>
      </w:r>
    </w:p>
    <w:p w:rsidR="003569B6" w:rsidRPr="00903697" w:rsidRDefault="00DA2BEF" w:rsidP="003569B6">
      <w:pPr>
        <w:pStyle w:val="ListBullet"/>
      </w:pPr>
      <w:r>
        <w:t>Run with OS: e</w:t>
      </w:r>
      <w:r w:rsidR="003569B6">
        <w:t xml:space="preserve">nter folder </w:t>
      </w:r>
      <w:r w:rsidR="003569B6" w:rsidRPr="003569B6">
        <w:rPr>
          <w:b/>
        </w:rPr>
        <w:t>/etc/rc.d</w:t>
      </w:r>
      <w:r w:rsidR="003569B6">
        <w:rPr>
          <w:b/>
        </w:rPr>
        <w:t xml:space="preserve"> </w:t>
      </w:r>
      <w:r w:rsidR="003569B6" w:rsidRPr="003569B6">
        <w:t>edit file</w:t>
      </w:r>
      <w:r w:rsidR="003569B6">
        <w:rPr>
          <w:b/>
        </w:rPr>
        <w:t xml:space="preserve"> </w:t>
      </w:r>
      <w:r w:rsidR="003569B6" w:rsidRPr="003569B6">
        <w:rPr>
          <w:b/>
        </w:rPr>
        <w:t>rc.local</w:t>
      </w:r>
    </w:p>
    <w:p w:rsidR="00903697" w:rsidRDefault="003C4435" w:rsidP="00903697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C2346DB" wp14:editId="455C5FD6">
            <wp:extent cx="469582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48" w:rsidRPr="00C431E4" w:rsidRDefault="00D87C48" w:rsidP="00090FEA">
      <w:pPr>
        <w:pStyle w:val="ListBullet"/>
      </w:pPr>
      <w:r>
        <w:t xml:space="preserve">Copy file </w:t>
      </w:r>
      <w:r w:rsidRPr="00D87C48">
        <w:rPr>
          <w:b/>
        </w:rPr>
        <w:t>config.xml</w:t>
      </w:r>
      <w:r>
        <w:t xml:space="preserve"> to </w:t>
      </w:r>
      <w:r w:rsidRPr="00D87C48">
        <w:rPr>
          <w:b/>
        </w:rPr>
        <w:t>/</w:t>
      </w:r>
    </w:p>
    <w:p w:rsidR="006D5082" w:rsidRPr="00090FEA" w:rsidRDefault="00090FEA" w:rsidP="00090FEA">
      <w:pPr>
        <w:pStyle w:val="ListBullet"/>
      </w:pPr>
      <w:r w:rsidRPr="00090FEA">
        <w:lastRenderedPageBreak/>
        <w:t>Description</w:t>
      </w:r>
      <w:r>
        <w:t xml:space="preserve"> for file </w:t>
      </w:r>
      <w:r w:rsidRPr="00D87C48">
        <w:rPr>
          <w:b/>
        </w:rPr>
        <w:t>config.xml</w:t>
      </w:r>
    </w:p>
    <w:p w:rsidR="00090FEA" w:rsidRDefault="00090FEA" w:rsidP="00090FEA">
      <w:pPr>
        <w:pStyle w:val="ListBullet2"/>
      </w:pPr>
      <w:r w:rsidRPr="00CE5DF3">
        <w:rPr>
          <w:b/>
        </w:rPr>
        <w:t>TimeInspectionServer</w:t>
      </w:r>
      <w:r>
        <w:t xml:space="preserve">: </w:t>
      </w:r>
      <w:r w:rsidRPr="00090FEA">
        <w:t xml:space="preserve">time </w:t>
      </w:r>
      <w:r>
        <w:t>check</w:t>
      </w:r>
      <w:r w:rsidRPr="00090FEA">
        <w:t xml:space="preserve"> server</w:t>
      </w:r>
      <w:r>
        <w:t xml:space="preserve"> (</w:t>
      </w:r>
      <w:r w:rsidRPr="00CE5DF3">
        <w:rPr>
          <w:b/>
        </w:rPr>
        <w:t>milliseconds</w:t>
      </w:r>
      <w:r>
        <w:t>)</w:t>
      </w:r>
    </w:p>
    <w:p w:rsidR="001C5ECD" w:rsidRDefault="001C5ECD" w:rsidP="001C5ECD">
      <w:pPr>
        <w:pStyle w:val="ListBullet2"/>
      </w:pPr>
      <w:r w:rsidRPr="00CE5DF3">
        <w:rPr>
          <w:b/>
        </w:rPr>
        <w:t>TimeInspectionCamera</w:t>
      </w:r>
      <w:r>
        <w:t xml:space="preserve">: </w:t>
      </w:r>
      <w:r w:rsidRPr="00090FEA">
        <w:t xml:space="preserve">time </w:t>
      </w:r>
      <w:r>
        <w:t>check</w:t>
      </w:r>
      <w:r w:rsidRPr="00090FEA">
        <w:t xml:space="preserve"> </w:t>
      </w:r>
      <w:r>
        <w:t>c</w:t>
      </w:r>
      <w:r w:rsidRPr="001C5ECD">
        <w:t xml:space="preserve">amera </w:t>
      </w:r>
      <w:r>
        <w:t>(</w:t>
      </w:r>
      <w:r w:rsidRPr="00CE5DF3">
        <w:rPr>
          <w:b/>
        </w:rPr>
        <w:t>milliseconds</w:t>
      </w:r>
      <w:r>
        <w:t>)</w:t>
      </w:r>
    </w:p>
    <w:p w:rsidR="001C5ECD" w:rsidRDefault="00BB2DB6" w:rsidP="00BB2DB6">
      <w:pPr>
        <w:pStyle w:val="ListBullet2"/>
      </w:pPr>
      <w:r w:rsidRPr="00CE5DF3">
        <w:rPr>
          <w:b/>
        </w:rPr>
        <w:t>TimeOpenDoor</w:t>
      </w:r>
      <w:r>
        <w:t>: time delay after open the door (</w:t>
      </w:r>
      <w:r w:rsidRPr="00CE5DF3">
        <w:rPr>
          <w:b/>
        </w:rPr>
        <w:t>milliseconds</w:t>
      </w:r>
      <w:r>
        <w:t>)</w:t>
      </w:r>
    </w:p>
    <w:p w:rsidR="008434EA" w:rsidRDefault="008434EA" w:rsidP="008434EA">
      <w:pPr>
        <w:pStyle w:val="ListBullet2"/>
      </w:pPr>
      <w:r w:rsidRPr="00CE5DF3">
        <w:rPr>
          <w:b/>
        </w:rPr>
        <w:t>JavaWebService</w:t>
      </w:r>
      <w:r>
        <w:t>: link to web service server</w:t>
      </w:r>
    </w:p>
    <w:p w:rsidR="00AC141A" w:rsidRDefault="00AC141A" w:rsidP="00AC141A">
      <w:pPr>
        <w:pStyle w:val="ListBullet2"/>
      </w:pPr>
      <w:r w:rsidRPr="00CE5DF3">
        <w:rPr>
          <w:b/>
        </w:rPr>
        <w:t>User</w:t>
      </w:r>
      <w:r>
        <w:t>: user name login to web service server</w:t>
      </w:r>
    </w:p>
    <w:p w:rsidR="00641898" w:rsidRDefault="00641898" w:rsidP="00641898">
      <w:pPr>
        <w:pStyle w:val="ListBullet2"/>
      </w:pPr>
      <w:r w:rsidRPr="00CE5DF3">
        <w:rPr>
          <w:b/>
        </w:rPr>
        <w:t>Password</w:t>
      </w:r>
      <w:r>
        <w:t>: password login to web service server</w:t>
      </w:r>
    </w:p>
    <w:p w:rsidR="00336DD0" w:rsidRDefault="00336DD0" w:rsidP="00336DD0">
      <w:pPr>
        <w:pStyle w:val="ListBullet2"/>
      </w:pPr>
      <w:r w:rsidRPr="00CE5DF3">
        <w:rPr>
          <w:b/>
        </w:rPr>
        <w:t>UseAccessControl</w:t>
      </w:r>
      <w:r>
        <w:t xml:space="preserve">: is use module </w:t>
      </w:r>
      <w:r w:rsidRPr="00CE5DF3">
        <w:rPr>
          <w:b/>
        </w:rPr>
        <w:t>sAccess</w:t>
      </w:r>
      <w:r>
        <w:t xml:space="preserve"> (</w:t>
      </w:r>
      <w:r w:rsidRPr="00CE5DF3">
        <w:rPr>
          <w:b/>
        </w:rPr>
        <w:t>true</w:t>
      </w:r>
      <w:r>
        <w:t>/</w:t>
      </w:r>
      <w:r w:rsidRPr="00CE5DF3">
        <w:rPr>
          <w:b/>
        </w:rPr>
        <w:t>false</w:t>
      </w:r>
      <w:r>
        <w:t xml:space="preserve">) </w:t>
      </w:r>
    </w:p>
    <w:p w:rsidR="00CE5DF3" w:rsidRDefault="00CE5DF3" w:rsidP="00CE5DF3">
      <w:pPr>
        <w:pStyle w:val="ListBullet2"/>
      </w:pPr>
      <w:r w:rsidRPr="00CE5DF3">
        <w:rPr>
          <w:b/>
        </w:rPr>
        <w:t>UseTimekeeping</w:t>
      </w:r>
      <w:r>
        <w:t xml:space="preserve">: is use module </w:t>
      </w:r>
      <w:r w:rsidRPr="00CE5DF3">
        <w:rPr>
          <w:b/>
        </w:rPr>
        <w:t>sTimekeeping</w:t>
      </w:r>
      <w:r>
        <w:t xml:space="preserve"> (</w:t>
      </w:r>
      <w:r w:rsidRPr="00CE5DF3">
        <w:rPr>
          <w:b/>
        </w:rPr>
        <w:t>true</w:t>
      </w:r>
      <w:r>
        <w:t>/</w:t>
      </w:r>
      <w:r w:rsidRPr="00CE5DF3">
        <w:rPr>
          <w:b/>
        </w:rPr>
        <w:t>false</w:t>
      </w:r>
      <w:r>
        <w:t>)</w:t>
      </w:r>
    </w:p>
    <w:p w:rsidR="00CE5DF3" w:rsidRDefault="00CE5DF3" w:rsidP="00CE5DF3">
      <w:pPr>
        <w:pStyle w:val="ListBullet2"/>
      </w:pPr>
      <w:r w:rsidRPr="00CE5DF3">
        <w:rPr>
          <w:b/>
        </w:rPr>
        <w:t>PortReader</w:t>
      </w:r>
      <w:r>
        <w:t xml:space="preserve">: port </w:t>
      </w:r>
      <w:r w:rsidRPr="00CE5DF3">
        <w:t>listening</w:t>
      </w:r>
      <w:r>
        <w:t xml:space="preserve"> to </w:t>
      </w:r>
      <w:r w:rsidRPr="00DE2560">
        <w:rPr>
          <w:b/>
        </w:rPr>
        <w:t>UDP</w:t>
      </w:r>
      <w:r>
        <w:t xml:space="preserve"> reader</w:t>
      </w:r>
      <w:r w:rsidR="00DE2560">
        <w:t xml:space="preserve"> (MCR-02)</w:t>
      </w:r>
    </w:p>
    <w:p w:rsidR="00DE2560" w:rsidRPr="003E724C" w:rsidRDefault="00DE2560" w:rsidP="00CE5DF3">
      <w:pPr>
        <w:pStyle w:val="ListBullet2"/>
      </w:pPr>
      <w:r>
        <w:rPr>
          <w:b/>
        </w:rPr>
        <w:t>Number</w:t>
      </w:r>
      <w:r w:rsidRPr="00DE2560">
        <w:t>:</w:t>
      </w:r>
      <w:r>
        <w:t xml:space="preserve"> </w:t>
      </w:r>
      <w:r w:rsidR="008D38BD">
        <w:t xml:space="preserve">number port </w:t>
      </w:r>
      <w:r w:rsidR="008D38BD" w:rsidRPr="00CE5DF3">
        <w:t>listening</w:t>
      </w:r>
      <w:r w:rsidR="008D38BD">
        <w:t xml:space="preserve"> form </w:t>
      </w:r>
      <w:r w:rsidR="008D38BD" w:rsidRPr="00CE5DF3">
        <w:rPr>
          <w:b/>
        </w:rPr>
        <w:t>PortReader</w:t>
      </w:r>
      <w:r w:rsidR="008D38BD">
        <w:rPr>
          <w:b/>
        </w:rPr>
        <w:t xml:space="preserve"> </w:t>
      </w:r>
      <w:r w:rsidR="008D38BD" w:rsidRPr="008D38BD">
        <w:t>to</w:t>
      </w:r>
      <w:r w:rsidR="008D38BD">
        <w:rPr>
          <w:b/>
        </w:rPr>
        <w:t xml:space="preserve"> </w:t>
      </w:r>
      <w:r w:rsidR="008D38BD" w:rsidRPr="00CE5DF3">
        <w:rPr>
          <w:b/>
        </w:rPr>
        <w:t>PortReader</w:t>
      </w:r>
      <w:r w:rsidR="008D38BD">
        <w:rPr>
          <w:b/>
        </w:rPr>
        <w:t xml:space="preserve"> + Number</w:t>
      </w:r>
    </w:p>
    <w:p w:rsidR="003E724C" w:rsidRDefault="003E724C" w:rsidP="003E724C">
      <w:pPr>
        <w:pStyle w:val="ListBullet2"/>
      </w:pPr>
      <w:r w:rsidRPr="003E1024">
        <w:rPr>
          <w:b/>
        </w:rPr>
        <w:t>Mode</w:t>
      </w:r>
      <w:r>
        <w:t xml:space="preserve">: for module </w:t>
      </w:r>
      <w:r w:rsidRPr="00CE5DF3">
        <w:rPr>
          <w:b/>
        </w:rPr>
        <w:t>sAccess</w:t>
      </w:r>
      <w:r>
        <w:rPr>
          <w:b/>
        </w:rPr>
        <w:t xml:space="preserve"> </w:t>
      </w:r>
      <w:r w:rsidRPr="00AE2D2D">
        <w:t>(</w:t>
      </w:r>
      <w:r w:rsidRPr="003E724C">
        <w:rPr>
          <w:b/>
        </w:rPr>
        <w:t>12121212</w:t>
      </w:r>
      <w:r>
        <w:rPr>
          <w:b/>
        </w:rPr>
        <w:t xml:space="preserve"> </w:t>
      </w:r>
      <w:r w:rsidRPr="00AE2D2D">
        <w:t>is</w:t>
      </w:r>
      <w:r>
        <w:rPr>
          <w:b/>
        </w:rPr>
        <w:t xml:space="preserve"> Sai</w:t>
      </w:r>
      <w:r w:rsidR="00144532">
        <w:rPr>
          <w:b/>
        </w:rPr>
        <w:t xml:space="preserve"> </w:t>
      </w:r>
      <w:r>
        <w:rPr>
          <w:b/>
        </w:rPr>
        <w:t>Gon Pearl</w:t>
      </w:r>
      <w:r w:rsidRPr="00AE2D2D">
        <w:t>)</w:t>
      </w:r>
    </w:p>
    <w:p w:rsidR="004F1DE0" w:rsidRPr="00B604AB" w:rsidRDefault="004F1DE0" w:rsidP="004F1DE0">
      <w:pPr>
        <w:pStyle w:val="ListBullet2"/>
      </w:pPr>
      <w:r w:rsidRPr="004F1DE0">
        <w:rPr>
          <w:b/>
        </w:rPr>
        <w:t>NumberOfCamera</w:t>
      </w:r>
      <w:r>
        <w:t xml:space="preserve">: number camera for </w:t>
      </w:r>
      <w:r w:rsidRPr="004F1DE0">
        <w:rPr>
          <w:b/>
        </w:rPr>
        <w:t>sTimekeeping</w:t>
      </w:r>
    </w:p>
    <w:p w:rsidR="00B604AB" w:rsidRDefault="00B604AB" w:rsidP="00B604AB">
      <w:pPr>
        <w:pStyle w:val="ListBullet2"/>
      </w:pPr>
      <w:r w:rsidRPr="005D054A">
        <w:rPr>
          <w:b/>
        </w:rPr>
        <w:t>CameraAddress1</w:t>
      </w:r>
      <w:r>
        <w:t>: 1</w:t>
      </w:r>
      <w:r w:rsidRPr="00B604AB">
        <w:rPr>
          <w:vertAlign w:val="superscript"/>
        </w:rPr>
        <w:t>st</w:t>
      </w:r>
      <w:r>
        <w:t xml:space="preserve"> </w:t>
      </w:r>
      <w:r w:rsidRPr="00B604AB">
        <w:t xml:space="preserve">camera </w:t>
      </w:r>
      <w:r w:rsidR="00A01200">
        <w:t>IP</w:t>
      </w:r>
      <w:r w:rsidRPr="00B604AB">
        <w:t xml:space="preserve"> address</w:t>
      </w:r>
      <w:r>
        <w:t xml:space="preserve"> </w:t>
      </w:r>
    </w:p>
    <w:p w:rsidR="00BB2BB1" w:rsidRDefault="00BB2BB1" w:rsidP="00B604AB">
      <w:pPr>
        <w:pStyle w:val="ListBullet2"/>
      </w:pPr>
      <w:r w:rsidRPr="005D054A">
        <w:rPr>
          <w:b/>
        </w:rPr>
        <w:t>CameraAddress2</w:t>
      </w:r>
      <w:r>
        <w:t>: 2</w:t>
      </w:r>
      <w:r>
        <w:rPr>
          <w:vertAlign w:val="superscript"/>
        </w:rPr>
        <w:t>nd</w:t>
      </w:r>
      <w:r>
        <w:t xml:space="preserve"> </w:t>
      </w:r>
      <w:r w:rsidRPr="00B604AB">
        <w:t xml:space="preserve">camera </w:t>
      </w:r>
      <w:r w:rsidR="00A01200">
        <w:t>IP</w:t>
      </w:r>
      <w:r w:rsidRPr="00B604AB">
        <w:t xml:space="preserve"> address</w:t>
      </w:r>
    </w:p>
    <w:p w:rsidR="00344023" w:rsidRDefault="00344023" w:rsidP="0050789A">
      <w:pPr>
        <w:pStyle w:val="ListBullet2"/>
      </w:pPr>
      <w:r w:rsidRPr="00344023">
        <w:rPr>
          <w:b/>
        </w:rPr>
        <w:t>ReaderForCamera1</w:t>
      </w:r>
      <w:r>
        <w:t xml:space="preserve">: </w:t>
      </w:r>
      <w:r w:rsidR="00A01200">
        <w:t>IP</w:t>
      </w:r>
      <w:r w:rsidRPr="00344023">
        <w:t xml:space="preserve"> address of the reader</w:t>
      </w:r>
      <w:r>
        <w:t xml:space="preserve"> use </w:t>
      </w:r>
      <w:r w:rsidRPr="005D054A">
        <w:rPr>
          <w:b/>
        </w:rPr>
        <w:t>CameraAddress1</w:t>
      </w:r>
      <w:r>
        <w:t xml:space="preserve">, </w:t>
      </w:r>
      <w:r w:rsidR="0050789A" w:rsidRPr="0050789A">
        <w:t>spaces between reader</w:t>
      </w:r>
    </w:p>
    <w:p w:rsidR="00344023" w:rsidRPr="00344023" w:rsidRDefault="00344023" w:rsidP="0050789A">
      <w:pPr>
        <w:pStyle w:val="ListBullet2"/>
        <w:rPr>
          <w:b/>
        </w:rPr>
      </w:pPr>
      <w:r w:rsidRPr="00344023">
        <w:rPr>
          <w:b/>
        </w:rPr>
        <w:t>ReaderForCamera2</w:t>
      </w:r>
      <w:r>
        <w:t xml:space="preserve">: </w:t>
      </w:r>
      <w:r w:rsidR="00A01200">
        <w:t>IP</w:t>
      </w:r>
      <w:r w:rsidRPr="00344023">
        <w:t xml:space="preserve"> address of the reader</w:t>
      </w:r>
      <w:r>
        <w:t xml:space="preserve"> use </w:t>
      </w:r>
      <w:r w:rsidRPr="005D054A">
        <w:rPr>
          <w:b/>
        </w:rPr>
        <w:t>CameraAddress</w:t>
      </w:r>
      <w:r>
        <w:rPr>
          <w:b/>
        </w:rPr>
        <w:t>2</w:t>
      </w:r>
      <w:r>
        <w:t xml:space="preserve">, </w:t>
      </w:r>
      <w:r w:rsidR="0050789A" w:rsidRPr="0050789A">
        <w:t>spaces between reader</w:t>
      </w:r>
    </w:p>
    <w:p w:rsidR="00CE4614" w:rsidRPr="00CE4614" w:rsidRDefault="00CE4614" w:rsidP="00CE4614"/>
    <w:p w:rsidR="004263CF" w:rsidRPr="0060325B" w:rsidRDefault="004263CF" w:rsidP="00E95EDA">
      <w:pPr>
        <w:pStyle w:val="ListBullet2"/>
        <w:numPr>
          <w:ilvl w:val="0"/>
          <w:numId w:val="0"/>
        </w:numPr>
        <w:ind w:left="720" w:hanging="360"/>
        <w:rPr>
          <w:b/>
        </w:rPr>
      </w:pPr>
      <w:bookmarkStart w:id="12" w:name="_GoBack"/>
      <w:bookmarkEnd w:id="12"/>
    </w:p>
    <w:sectPr w:rsidR="004263CF" w:rsidRPr="0060325B" w:rsidSect="00D60DA8">
      <w:footerReference w:type="default" r:id="rId15"/>
      <w:pgSz w:w="11907" w:h="16840" w:code="9"/>
      <w:pgMar w:top="1440" w:right="1440" w:bottom="1440" w:left="1440" w:header="720" w:footer="25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D92" w:rsidRDefault="00E10D92" w:rsidP="00374FDF">
      <w:pPr>
        <w:spacing w:line="240" w:lineRule="auto"/>
      </w:pPr>
      <w:r>
        <w:separator/>
      </w:r>
    </w:p>
  </w:endnote>
  <w:endnote w:type="continuationSeparator" w:id="0">
    <w:p w:rsidR="00E10D92" w:rsidRDefault="00E10D92" w:rsidP="00374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551"/>
      <w:gridCol w:w="3777"/>
    </w:tblGrid>
    <w:tr w:rsidR="00374FDF" w:rsidTr="00374FDF">
      <w:tc>
        <w:tcPr>
          <w:tcW w:w="9017" w:type="dxa"/>
          <w:gridSpan w:val="3"/>
        </w:tcPr>
        <w:p w:rsidR="00374FDF" w:rsidRDefault="00374FDF" w:rsidP="00D60DA8">
          <w:pPr>
            <w:pStyle w:val="Footer"/>
            <w:tabs>
              <w:tab w:val="clear" w:pos="4680"/>
              <w:tab w:val="right" w:pos="8801"/>
            </w:tabs>
          </w:pPr>
          <w:r w:rsidRPr="00793517">
            <w:rPr>
              <w:rFonts w:cs="Tahoma"/>
              <w:sz w:val="18"/>
              <w:szCs w:val="18"/>
            </w:rPr>
            <w:t>Smart World Technology Co.</w:t>
          </w:r>
          <w:r>
            <w:rPr>
              <w:rFonts w:cs="Tahoma"/>
              <w:sz w:val="18"/>
              <w:szCs w:val="18"/>
            </w:rPr>
            <w:t>,</w:t>
          </w:r>
          <w:r w:rsidRPr="00793517">
            <w:rPr>
              <w:rFonts w:cs="Tahoma"/>
              <w:sz w:val="18"/>
              <w:szCs w:val="18"/>
            </w:rPr>
            <w:t xml:space="preserve"> </w:t>
          </w:r>
          <w:r>
            <w:rPr>
              <w:rFonts w:cs="Tahoma"/>
              <w:sz w:val="18"/>
              <w:szCs w:val="18"/>
            </w:rPr>
            <w:t>L</w:t>
          </w:r>
          <w:r w:rsidRPr="00793517">
            <w:rPr>
              <w:rFonts w:cs="Tahoma"/>
              <w:sz w:val="18"/>
              <w:szCs w:val="18"/>
            </w:rPr>
            <w:t>td.</w:t>
          </w:r>
          <w:r w:rsidR="003668E6">
            <w:rPr>
              <w:rFonts w:cs="Tahoma"/>
              <w:sz w:val="18"/>
              <w:szCs w:val="18"/>
            </w:rPr>
            <w:tab/>
          </w:r>
          <w:r>
            <w:rPr>
              <w:rFonts w:cs="Tahoma"/>
              <w:sz w:val="18"/>
              <w:szCs w:val="18"/>
            </w:rPr>
            <w:tab/>
          </w:r>
        </w:p>
      </w:tc>
    </w:tr>
    <w:tr w:rsidR="00374FDF" w:rsidTr="00374FDF">
      <w:tc>
        <w:tcPr>
          <w:tcW w:w="9017" w:type="dxa"/>
          <w:gridSpan w:val="3"/>
        </w:tcPr>
        <w:p w:rsidR="00374FDF" w:rsidRDefault="00374FDF" w:rsidP="00374FDF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Address: 02 No Trang Long Street, Ward 13, Binh Thanh District, Ho Chi Minh City, Vietnam</w:t>
          </w:r>
        </w:p>
        <w:p w:rsidR="00374FDF" w:rsidRDefault="00374FDF" w:rsidP="00374FDF">
          <w:pPr>
            <w:pStyle w:val="Footer"/>
          </w:pPr>
          <w:r>
            <w:rPr>
              <w:rFonts w:cs="Tahoma"/>
              <w:sz w:val="18"/>
              <w:szCs w:val="18"/>
            </w:rPr>
            <w:t>Branch: 110 Nguyen Hoang Street</w:t>
          </w:r>
          <w:r w:rsidRPr="00793517">
            <w:rPr>
              <w:rFonts w:cs="Tahoma"/>
              <w:sz w:val="18"/>
              <w:szCs w:val="18"/>
            </w:rPr>
            <w:t xml:space="preserve">, </w:t>
          </w:r>
          <w:r>
            <w:rPr>
              <w:rFonts w:cs="Tahoma"/>
              <w:sz w:val="18"/>
              <w:szCs w:val="18"/>
            </w:rPr>
            <w:t xml:space="preserve">An Phu Ward, </w:t>
          </w:r>
          <w:r w:rsidRPr="00793517">
            <w:rPr>
              <w:rFonts w:cs="Tahoma"/>
              <w:sz w:val="18"/>
              <w:szCs w:val="18"/>
            </w:rPr>
            <w:t>Dist</w:t>
          </w:r>
          <w:r>
            <w:rPr>
              <w:rFonts w:cs="Tahoma"/>
              <w:sz w:val="18"/>
              <w:szCs w:val="18"/>
            </w:rPr>
            <w:t>rict</w:t>
          </w:r>
          <w:r w:rsidRPr="00793517">
            <w:rPr>
              <w:rFonts w:cs="Tahoma"/>
              <w:sz w:val="18"/>
              <w:szCs w:val="18"/>
            </w:rPr>
            <w:t xml:space="preserve"> 2, </w:t>
          </w:r>
          <w:r>
            <w:rPr>
              <w:rFonts w:cs="Tahoma"/>
              <w:sz w:val="18"/>
              <w:szCs w:val="18"/>
            </w:rPr>
            <w:t>Ho Chi Minh City</w:t>
          </w:r>
          <w:r w:rsidRPr="00793517">
            <w:rPr>
              <w:rFonts w:cs="Tahoma"/>
              <w:sz w:val="18"/>
              <w:szCs w:val="18"/>
            </w:rPr>
            <w:t>, Vietnam</w:t>
          </w:r>
        </w:p>
      </w:tc>
    </w:tr>
    <w:tr w:rsidR="00374FDF" w:rsidTr="00374FDF">
      <w:tc>
        <w:tcPr>
          <w:tcW w:w="2689" w:type="dxa"/>
        </w:tcPr>
        <w:p w:rsidR="00374FDF" w:rsidRDefault="00374FDF">
          <w:pPr>
            <w:pStyle w:val="Footer"/>
          </w:pPr>
          <w:r w:rsidRPr="00793517">
            <w:rPr>
              <w:rFonts w:cs="Tahoma"/>
              <w:sz w:val="18"/>
              <w:szCs w:val="18"/>
            </w:rPr>
            <w:t>Phone: 84-8-6674 9024</w:t>
          </w:r>
        </w:p>
      </w:tc>
      <w:tc>
        <w:tcPr>
          <w:tcW w:w="2551" w:type="dxa"/>
        </w:tcPr>
        <w:p w:rsidR="00374FDF" w:rsidRDefault="00374FDF" w:rsidP="00374FDF">
          <w:pPr>
            <w:pStyle w:val="Footer"/>
            <w:jc w:val="center"/>
          </w:pPr>
          <w:r w:rsidRPr="00793517">
            <w:rPr>
              <w:rFonts w:cs="Tahoma"/>
              <w:sz w:val="18"/>
              <w:szCs w:val="18"/>
            </w:rPr>
            <w:t>Fax: 84-8-6258</w:t>
          </w:r>
          <w:r>
            <w:rPr>
              <w:rFonts w:cs="Tahoma"/>
              <w:sz w:val="18"/>
              <w:szCs w:val="18"/>
            </w:rPr>
            <w:t xml:space="preserve"> </w:t>
          </w:r>
          <w:r w:rsidRPr="00793517">
            <w:rPr>
              <w:rFonts w:cs="Tahoma"/>
              <w:sz w:val="18"/>
              <w:szCs w:val="18"/>
            </w:rPr>
            <w:t>4459</w:t>
          </w:r>
        </w:p>
      </w:tc>
      <w:tc>
        <w:tcPr>
          <w:tcW w:w="3777" w:type="dxa"/>
        </w:tcPr>
        <w:p w:rsidR="00374FDF" w:rsidRDefault="00374FDF" w:rsidP="00374FDF">
          <w:pPr>
            <w:pStyle w:val="Footer"/>
            <w:jc w:val="center"/>
          </w:pPr>
          <w:r w:rsidRPr="00793517">
            <w:rPr>
              <w:rFonts w:cs="Tahoma"/>
              <w:sz w:val="18"/>
              <w:szCs w:val="18"/>
            </w:rPr>
            <w:t>Website: www.smartworld.com.vn</w:t>
          </w:r>
        </w:p>
      </w:tc>
    </w:tr>
  </w:tbl>
  <w:p w:rsidR="00374FDF" w:rsidRPr="00374FDF" w:rsidRDefault="00374FDF">
    <w:pPr>
      <w:pStyle w:val="Footer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A616CA" wp14:editId="74C53160">
              <wp:simplePos x="0" y="0"/>
              <wp:positionH relativeFrom="column">
                <wp:posOffset>-485775</wp:posOffset>
              </wp:positionH>
              <wp:positionV relativeFrom="paragraph">
                <wp:posOffset>-638810</wp:posOffset>
              </wp:positionV>
              <wp:extent cx="6840000" cy="0"/>
              <wp:effectExtent l="0" t="0" r="37465" b="19050"/>
              <wp:wrapNone/>
              <wp:docPr id="22" name="Elb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4E6128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51400" id="_x0000_t32" coordsize="21600,21600" o:spt="32" o:oned="t" path="m,l21600,21600e" filled="f">
              <v:path arrowok="t" fillok="f" o:connecttype="none"/>
              <o:lock v:ext="edit" shapetype="t"/>
            </v:shapetype>
            <v:shape id="Elbow Connector 22" o:spid="_x0000_s1026" type="#_x0000_t32" style="position:absolute;margin-left:-38.25pt;margin-top:-50.3pt;width:538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" strokecolor="#9bbb59" strokeweight="1pt">
              <v:stroke joinstyle="miter"/>
              <v:shadow color="#4e6128" offset="1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551"/>
      <w:gridCol w:w="3777"/>
    </w:tblGrid>
    <w:tr w:rsidR="00D60DA8" w:rsidTr="00374FDF">
      <w:tc>
        <w:tcPr>
          <w:tcW w:w="9017" w:type="dxa"/>
          <w:gridSpan w:val="3"/>
        </w:tcPr>
        <w:p w:rsidR="00D60DA8" w:rsidRDefault="00D60DA8" w:rsidP="00D60DA8">
          <w:pPr>
            <w:pStyle w:val="Footer"/>
            <w:tabs>
              <w:tab w:val="clear" w:pos="4680"/>
              <w:tab w:val="right" w:pos="8801"/>
            </w:tabs>
          </w:pPr>
          <w:r w:rsidRPr="00793517">
            <w:rPr>
              <w:rFonts w:cs="Tahoma"/>
              <w:sz w:val="18"/>
              <w:szCs w:val="18"/>
            </w:rPr>
            <w:t>Smart World Technology Co.</w:t>
          </w:r>
          <w:r>
            <w:rPr>
              <w:rFonts w:cs="Tahoma"/>
              <w:sz w:val="18"/>
              <w:szCs w:val="18"/>
            </w:rPr>
            <w:t>,</w:t>
          </w:r>
          <w:r w:rsidRPr="00793517">
            <w:rPr>
              <w:rFonts w:cs="Tahoma"/>
              <w:sz w:val="18"/>
              <w:szCs w:val="18"/>
            </w:rPr>
            <w:t xml:space="preserve"> </w:t>
          </w:r>
          <w:r>
            <w:rPr>
              <w:rFonts w:cs="Tahoma"/>
              <w:sz w:val="18"/>
              <w:szCs w:val="18"/>
            </w:rPr>
            <w:t>L</w:t>
          </w:r>
          <w:r w:rsidRPr="00793517">
            <w:rPr>
              <w:rFonts w:cs="Tahoma"/>
              <w:sz w:val="18"/>
              <w:szCs w:val="18"/>
            </w:rPr>
            <w:t>td.</w:t>
          </w:r>
          <w:r>
            <w:rPr>
              <w:rFonts w:cs="Tahoma"/>
              <w:sz w:val="18"/>
              <w:szCs w:val="18"/>
            </w:rPr>
            <w:tab/>
          </w:r>
          <w:r w:rsidRPr="00D60DA8">
            <w:rPr>
              <w:rFonts w:cs="Tahoma"/>
              <w:sz w:val="18"/>
              <w:szCs w:val="18"/>
            </w:rPr>
            <w:fldChar w:fldCharType="begin"/>
          </w:r>
          <w:r w:rsidRPr="00D60DA8">
            <w:rPr>
              <w:rFonts w:cs="Tahoma"/>
              <w:sz w:val="18"/>
              <w:szCs w:val="18"/>
            </w:rPr>
            <w:instrText xml:space="preserve"> PAGE   \* MERGEFORMAT </w:instrText>
          </w:r>
          <w:r w:rsidRPr="00D60DA8">
            <w:rPr>
              <w:rFonts w:cs="Tahoma"/>
              <w:sz w:val="18"/>
              <w:szCs w:val="18"/>
            </w:rPr>
            <w:fldChar w:fldCharType="separate"/>
          </w:r>
          <w:r w:rsidR="00E95EDA">
            <w:rPr>
              <w:rFonts w:cs="Tahoma"/>
              <w:noProof/>
              <w:sz w:val="18"/>
              <w:szCs w:val="18"/>
            </w:rPr>
            <w:t>i</w:t>
          </w:r>
          <w:r w:rsidRPr="00D60DA8">
            <w:rPr>
              <w:rFonts w:cs="Tahoma"/>
              <w:noProof/>
              <w:sz w:val="18"/>
              <w:szCs w:val="18"/>
            </w:rPr>
            <w:fldChar w:fldCharType="end"/>
          </w:r>
        </w:p>
      </w:tc>
    </w:tr>
    <w:tr w:rsidR="00D60DA8" w:rsidTr="00374FDF">
      <w:tc>
        <w:tcPr>
          <w:tcW w:w="9017" w:type="dxa"/>
          <w:gridSpan w:val="3"/>
        </w:tcPr>
        <w:p w:rsidR="00D60DA8" w:rsidRDefault="00D60DA8" w:rsidP="00374FDF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Address: 02 No Trang Long Street, Ward 13, Binh Thanh District, Ho Chi Minh City, Vietnam</w:t>
          </w:r>
        </w:p>
        <w:p w:rsidR="00D60DA8" w:rsidRDefault="00D60DA8" w:rsidP="00374FDF">
          <w:pPr>
            <w:pStyle w:val="Footer"/>
          </w:pPr>
          <w:r>
            <w:rPr>
              <w:rFonts w:cs="Tahoma"/>
              <w:sz w:val="18"/>
              <w:szCs w:val="18"/>
            </w:rPr>
            <w:t>Branch: 110 Nguyen Hoang Street</w:t>
          </w:r>
          <w:r w:rsidRPr="00793517">
            <w:rPr>
              <w:rFonts w:cs="Tahoma"/>
              <w:sz w:val="18"/>
              <w:szCs w:val="18"/>
            </w:rPr>
            <w:t xml:space="preserve">, </w:t>
          </w:r>
          <w:r>
            <w:rPr>
              <w:rFonts w:cs="Tahoma"/>
              <w:sz w:val="18"/>
              <w:szCs w:val="18"/>
            </w:rPr>
            <w:t xml:space="preserve">An Phu Ward, </w:t>
          </w:r>
          <w:r w:rsidRPr="00793517">
            <w:rPr>
              <w:rFonts w:cs="Tahoma"/>
              <w:sz w:val="18"/>
              <w:szCs w:val="18"/>
            </w:rPr>
            <w:t>Dist</w:t>
          </w:r>
          <w:r>
            <w:rPr>
              <w:rFonts w:cs="Tahoma"/>
              <w:sz w:val="18"/>
              <w:szCs w:val="18"/>
            </w:rPr>
            <w:t>rict</w:t>
          </w:r>
          <w:r w:rsidRPr="00793517">
            <w:rPr>
              <w:rFonts w:cs="Tahoma"/>
              <w:sz w:val="18"/>
              <w:szCs w:val="18"/>
            </w:rPr>
            <w:t xml:space="preserve"> 2, </w:t>
          </w:r>
          <w:r>
            <w:rPr>
              <w:rFonts w:cs="Tahoma"/>
              <w:sz w:val="18"/>
              <w:szCs w:val="18"/>
            </w:rPr>
            <w:t>Ho Chi Minh City</w:t>
          </w:r>
          <w:r w:rsidRPr="00793517">
            <w:rPr>
              <w:rFonts w:cs="Tahoma"/>
              <w:sz w:val="18"/>
              <w:szCs w:val="18"/>
            </w:rPr>
            <w:t>, Vietnam</w:t>
          </w:r>
        </w:p>
      </w:tc>
    </w:tr>
    <w:tr w:rsidR="00D60DA8" w:rsidTr="00374FDF">
      <w:tc>
        <w:tcPr>
          <w:tcW w:w="2689" w:type="dxa"/>
        </w:tcPr>
        <w:p w:rsidR="00D60DA8" w:rsidRDefault="00D60DA8">
          <w:pPr>
            <w:pStyle w:val="Footer"/>
          </w:pPr>
          <w:r w:rsidRPr="00793517">
            <w:rPr>
              <w:rFonts w:cs="Tahoma"/>
              <w:sz w:val="18"/>
              <w:szCs w:val="18"/>
            </w:rPr>
            <w:t>Phone: 84-8-6674 9024</w:t>
          </w:r>
        </w:p>
      </w:tc>
      <w:tc>
        <w:tcPr>
          <w:tcW w:w="2551" w:type="dxa"/>
        </w:tcPr>
        <w:p w:rsidR="00D60DA8" w:rsidRDefault="00D60DA8" w:rsidP="00374FDF">
          <w:pPr>
            <w:pStyle w:val="Footer"/>
            <w:jc w:val="center"/>
          </w:pPr>
          <w:r w:rsidRPr="00793517">
            <w:rPr>
              <w:rFonts w:cs="Tahoma"/>
              <w:sz w:val="18"/>
              <w:szCs w:val="18"/>
            </w:rPr>
            <w:t>Fax: 84-8-6258</w:t>
          </w:r>
          <w:r>
            <w:rPr>
              <w:rFonts w:cs="Tahoma"/>
              <w:sz w:val="18"/>
              <w:szCs w:val="18"/>
            </w:rPr>
            <w:t xml:space="preserve"> </w:t>
          </w:r>
          <w:r w:rsidRPr="00793517">
            <w:rPr>
              <w:rFonts w:cs="Tahoma"/>
              <w:sz w:val="18"/>
              <w:szCs w:val="18"/>
            </w:rPr>
            <w:t>4459</w:t>
          </w:r>
        </w:p>
      </w:tc>
      <w:tc>
        <w:tcPr>
          <w:tcW w:w="3777" w:type="dxa"/>
        </w:tcPr>
        <w:p w:rsidR="00D60DA8" w:rsidRDefault="00D60DA8" w:rsidP="00374FDF">
          <w:pPr>
            <w:pStyle w:val="Footer"/>
            <w:jc w:val="center"/>
          </w:pPr>
          <w:r w:rsidRPr="00793517">
            <w:rPr>
              <w:rFonts w:cs="Tahoma"/>
              <w:sz w:val="18"/>
              <w:szCs w:val="18"/>
            </w:rPr>
            <w:t>Website: www.smartworld.com.vn</w:t>
          </w:r>
        </w:p>
      </w:tc>
    </w:tr>
  </w:tbl>
  <w:p w:rsidR="00D60DA8" w:rsidRPr="00374FDF" w:rsidRDefault="00D60DA8">
    <w:pPr>
      <w:pStyle w:val="Footer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48A407" wp14:editId="1BC97105">
              <wp:simplePos x="0" y="0"/>
              <wp:positionH relativeFrom="column">
                <wp:posOffset>-485775</wp:posOffset>
              </wp:positionH>
              <wp:positionV relativeFrom="paragraph">
                <wp:posOffset>-638810</wp:posOffset>
              </wp:positionV>
              <wp:extent cx="6840000" cy="0"/>
              <wp:effectExtent l="0" t="0" r="37465" b="19050"/>
              <wp:wrapNone/>
              <wp:docPr id="3" name="Elb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4E6128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66D6D4" id="_x0000_t32" coordsize="21600,21600" o:spt="32" o:oned="t" path="m,l21600,21600e" filled="f">
              <v:path arrowok="t" fillok="f" o:connecttype="none"/>
              <o:lock v:ext="edit" shapetype="t"/>
            </v:shapetype>
            <v:shape id="Elbow Connector 22" o:spid="_x0000_s1026" type="#_x0000_t32" style="position:absolute;margin-left:-38.25pt;margin-top:-50.3pt;width:538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" strokecolor="#9bbb59" strokeweight="1pt">
              <v:stroke joinstyle="miter"/>
              <v:shadow color="#4e6128" offset="1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551"/>
      <w:gridCol w:w="3777"/>
    </w:tblGrid>
    <w:tr w:rsidR="00D60DA8" w:rsidTr="00374FDF">
      <w:tc>
        <w:tcPr>
          <w:tcW w:w="9017" w:type="dxa"/>
          <w:gridSpan w:val="3"/>
        </w:tcPr>
        <w:p w:rsidR="00D60DA8" w:rsidRDefault="00D60DA8" w:rsidP="00374FDF">
          <w:pPr>
            <w:pStyle w:val="Footer"/>
            <w:tabs>
              <w:tab w:val="clear" w:pos="4680"/>
              <w:tab w:val="right" w:pos="8801"/>
            </w:tabs>
          </w:pPr>
          <w:r w:rsidRPr="00793517">
            <w:rPr>
              <w:rFonts w:cs="Tahoma"/>
              <w:sz w:val="18"/>
              <w:szCs w:val="18"/>
            </w:rPr>
            <w:t>Smart World Technology Co.</w:t>
          </w:r>
          <w:r>
            <w:rPr>
              <w:rFonts w:cs="Tahoma"/>
              <w:sz w:val="18"/>
              <w:szCs w:val="18"/>
            </w:rPr>
            <w:t>,</w:t>
          </w:r>
          <w:r w:rsidRPr="00793517">
            <w:rPr>
              <w:rFonts w:cs="Tahoma"/>
              <w:sz w:val="18"/>
              <w:szCs w:val="18"/>
            </w:rPr>
            <w:t xml:space="preserve"> </w:t>
          </w:r>
          <w:r>
            <w:rPr>
              <w:rFonts w:cs="Tahoma"/>
              <w:sz w:val="18"/>
              <w:szCs w:val="18"/>
            </w:rPr>
            <w:t>L</w:t>
          </w:r>
          <w:r w:rsidRPr="00793517">
            <w:rPr>
              <w:rFonts w:cs="Tahoma"/>
              <w:sz w:val="18"/>
              <w:szCs w:val="18"/>
            </w:rPr>
            <w:t>td.</w:t>
          </w:r>
          <w:r>
            <w:rPr>
              <w:rFonts w:cs="Tahoma"/>
              <w:sz w:val="18"/>
              <w:szCs w:val="18"/>
            </w:rPr>
            <w:tab/>
          </w:r>
          <w:r w:rsidRPr="003668E6">
            <w:rPr>
              <w:rFonts w:cs="Tahoma"/>
              <w:sz w:val="18"/>
              <w:szCs w:val="18"/>
            </w:rPr>
            <w:fldChar w:fldCharType="begin"/>
          </w:r>
          <w:r w:rsidRPr="003668E6">
            <w:rPr>
              <w:rFonts w:cs="Tahoma"/>
              <w:sz w:val="18"/>
              <w:szCs w:val="18"/>
            </w:rPr>
            <w:instrText xml:space="preserve"> PAGE   \* MERGEFORMAT </w:instrText>
          </w:r>
          <w:r w:rsidRPr="003668E6">
            <w:rPr>
              <w:rFonts w:cs="Tahoma"/>
              <w:sz w:val="18"/>
              <w:szCs w:val="18"/>
            </w:rPr>
            <w:fldChar w:fldCharType="separate"/>
          </w:r>
          <w:r w:rsidR="00D63E63">
            <w:rPr>
              <w:rFonts w:cs="Tahoma"/>
              <w:noProof/>
              <w:sz w:val="18"/>
              <w:szCs w:val="18"/>
            </w:rPr>
            <w:t>5</w:t>
          </w:r>
          <w:r w:rsidRPr="003668E6">
            <w:rPr>
              <w:rFonts w:cs="Tahoma"/>
              <w:noProof/>
              <w:sz w:val="18"/>
              <w:szCs w:val="18"/>
            </w:rPr>
            <w:fldChar w:fldCharType="end"/>
          </w:r>
          <w:r>
            <w:rPr>
              <w:rFonts w:cs="Tahoma"/>
              <w:noProof/>
              <w:sz w:val="18"/>
              <w:szCs w:val="18"/>
            </w:rPr>
            <w:t>/</w:t>
          </w:r>
          <w:r>
            <w:rPr>
              <w:rFonts w:cs="Tahoma"/>
              <w:noProof/>
              <w:sz w:val="18"/>
              <w:szCs w:val="18"/>
            </w:rPr>
            <w:fldChar w:fldCharType="begin"/>
          </w:r>
          <w:r>
            <w:rPr>
              <w:rFonts w:cs="Tahoma"/>
              <w:noProof/>
              <w:sz w:val="18"/>
              <w:szCs w:val="18"/>
            </w:rPr>
            <w:instrText xml:space="preserve"> NUMPAGES  \* Arabic  \* MERGEFORMAT </w:instrText>
          </w:r>
          <w:r>
            <w:rPr>
              <w:rFonts w:cs="Tahoma"/>
              <w:noProof/>
              <w:sz w:val="18"/>
              <w:szCs w:val="18"/>
            </w:rPr>
            <w:fldChar w:fldCharType="separate"/>
          </w:r>
          <w:r w:rsidR="00D63E63">
            <w:rPr>
              <w:rFonts w:cs="Tahoma"/>
              <w:noProof/>
              <w:sz w:val="18"/>
              <w:szCs w:val="18"/>
            </w:rPr>
            <w:t>8</w:t>
          </w:r>
          <w:r>
            <w:rPr>
              <w:rFonts w:cs="Tahoma"/>
              <w:noProof/>
              <w:sz w:val="18"/>
              <w:szCs w:val="18"/>
            </w:rPr>
            <w:fldChar w:fldCharType="end"/>
          </w:r>
          <w:r>
            <w:rPr>
              <w:rFonts w:cs="Tahoma"/>
              <w:sz w:val="18"/>
              <w:szCs w:val="18"/>
            </w:rPr>
            <w:tab/>
          </w:r>
        </w:p>
      </w:tc>
    </w:tr>
    <w:tr w:rsidR="00D60DA8" w:rsidTr="00374FDF">
      <w:tc>
        <w:tcPr>
          <w:tcW w:w="9017" w:type="dxa"/>
          <w:gridSpan w:val="3"/>
        </w:tcPr>
        <w:p w:rsidR="00D60DA8" w:rsidRDefault="00D60DA8" w:rsidP="00374FDF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Address: 02 No Trang Long Street, Ward 13, Binh Thanh District, Ho Chi Minh City, Vietnam</w:t>
          </w:r>
        </w:p>
        <w:p w:rsidR="00D60DA8" w:rsidRDefault="00D60DA8" w:rsidP="00374FDF">
          <w:pPr>
            <w:pStyle w:val="Footer"/>
          </w:pPr>
          <w:r>
            <w:rPr>
              <w:rFonts w:cs="Tahoma"/>
              <w:sz w:val="18"/>
              <w:szCs w:val="18"/>
            </w:rPr>
            <w:t>Branch: 110 Nguyen Hoang Street</w:t>
          </w:r>
          <w:r w:rsidRPr="00793517">
            <w:rPr>
              <w:rFonts w:cs="Tahoma"/>
              <w:sz w:val="18"/>
              <w:szCs w:val="18"/>
            </w:rPr>
            <w:t xml:space="preserve">, </w:t>
          </w:r>
          <w:r>
            <w:rPr>
              <w:rFonts w:cs="Tahoma"/>
              <w:sz w:val="18"/>
              <w:szCs w:val="18"/>
            </w:rPr>
            <w:t xml:space="preserve">An Phu Ward, </w:t>
          </w:r>
          <w:r w:rsidRPr="00793517">
            <w:rPr>
              <w:rFonts w:cs="Tahoma"/>
              <w:sz w:val="18"/>
              <w:szCs w:val="18"/>
            </w:rPr>
            <w:t>Dist</w:t>
          </w:r>
          <w:r>
            <w:rPr>
              <w:rFonts w:cs="Tahoma"/>
              <w:sz w:val="18"/>
              <w:szCs w:val="18"/>
            </w:rPr>
            <w:t>rict</w:t>
          </w:r>
          <w:r w:rsidRPr="00793517">
            <w:rPr>
              <w:rFonts w:cs="Tahoma"/>
              <w:sz w:val="18"/>
              <w:szCs w:val="18"/>
            </w:rPr>
            <w:t xml:space="preserve"> 2, </w:t>
          </w:r>
          <w:r>
            <w:rPr>
              <w:rFonts w:cs="Tahoma"/>
              <w:sz w:val="18"/>
              <w:szCs w:val="18"/>
            </w:rPr>
            <w:t>Ho Chi Minh City</w:t>
          </w:r>
          <w:r w:rsidRPr="00793517">
            <w:rPr>
              <w:rFonts w:cs="Tahoma"/>
              <w:sz w:val="18"/>
              <w:szCs w:val="18"/>
            </w:rPr>
            <w:t>, Vietnam</w:t>
          </w:r>
        </w:p>
      </w:tc>
    </w:tr>
    <w:tr w:rsidR="00D60DA8" w:rsidTr="00374FDF">
      <w:tc>
        <w:tcPr>
          <w:tcW w:w="2689" w:type="dxa"/>
        </w:tcPr>
        <w:p w:rsidR="00D60DA8" w:rsidRDefault="00D60DA8">
          <w:pPr>
            <w:pStyle w:val="Footer"/>
          </w:pPr>
          <w:r w:rsidRPr="00793517">
            <w:rPr>
              <w:rFonts w:cs="Tahoma"/>
              <w:sz w:val="18"/>
              <w:szCs w:val="18"/>
            </w:rPr>
            <w:t>Phone: 84-8-6674 9024</w:t>
          </w:r>
        </w:p>
      </w:tc>
      <w:tc>
        <w:tcPr>
          <w:tcW w:w="2551" w:type="dxa"/>
        </w:tcPr>
        <w:p w:rsidR="00D60DA8" w:rsidRDefault="00D60DA8" w:rsidP="00374FDF">
          <w:pPr>
            <w:pStyle w:val="Footer"/>
            <w:jc w:val="center"/>
          </w:pPr>
          <w:r w:rsidRPr="00793517">
            <w:rPr>
              <w:rFonts w:cs="Tahoma"/>
              <w:sz w:val="18"/>
              <w:szCs w:val="18"/>
            </w:rPr>
            <w:t>Fax: 84-8-6258</w:t>
          </w:r>
          <w:r>
            <w:rPr>
              <w:rFonts w:cs="Tahoma"/>
              <w:sz w:val="18"/>
              <w:szCs w:val="18"/>
            </w:rPr>
            <w:t xml:space="preserve"> </w:t>
          </w:r>
          <w:r w:rsidRPr="00793517">
            <w:rPr>
              <w:rFonts w:cs="Tahoma"/>
              <w:sz w:val="18"/>
              <w:szCs w:val="18"/>
            </w:rPr>
            <w:t>4459</w:t>
          </w:r>
        </w:p>
      </w:tc>
      <w:tc>
        <w:tcPr>
          <w:tcW w:w="3777" w:type="dxa"/>
        </w:tcPr>
        <w:p w:rsidR="00D60DA8" w:rsidRDefault="00D60DA8" w:rsidP="00374FDF">
          <w:pPr>
            <w:pStyle w:val="Footer"/>
            <w:jc w:val="center"/>
          </w:pPr>
          <w:r w:rsidRPr="00793517">
            <w:rPr>
              <w:rFonts w:cs="Tahoma"/>
              <w:sz w:val="18"/>
              <w:szCs w:val="18"/>
            </w:rPr>
            <w:t>Website: www.smartworld.com.vn</w:t>
          </w:r>
        </w:p>
      </w:tc>
    </w:tr>
  </w:tbl>
  <w:p w:rsidR="00D60DA8" w:rsidRPr="00374FDF" w:rsidRDefault="00D60DA8">
    <w:pPr>
      <w:pStyle w:val="Footer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CCA28A" wp14:editId="1D84638C">
              <wp:simplePos x="0" y="0"/>
              <wp:positionH relativeFrom="column">
                <wp:posOffset>-485775</wp:posOffset>
              </wp:positionH>
              <wp:positionV relativeFrom="paragraph">
                <wp:posOffset>-638810</wp:posOffset>
              </wp:positionV>
              <wp:extent cx="6840000" cy="0"/>
              <wp:effectExtent l="0" t="0" r="37465" b="19050"/>
              <wp:wrapNone/>
              <wp:docPr id="2" name="Elb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4E6128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8FB99" id="_x0000_t32" coordsize="21600,21600" o:spt="32" o:oned="t" path="m,l21600,21600e" filled="f">
              <v:path arrowok="t" fillok="f" o:connecttype="none"/>
              <o:lock v:ext="edit" shapetype="t"/>
            </v:shapetype>
            <v:shape id="Elbow Connector 22" o:spid="_x0000_s1026" type="#_x0000_t32" style="position:absolute;margin-left:-38.25pt;margin-top:-50.3pt;width:538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" strokecolor="#9bbb59" strokeweight="1pt">
              <v:stroke joinstyle="miter"/>
              <v:shadow color="#4e6128" offset="1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D92" w:rsidRDefault="00E10D92" w:rsidP="00374FDF">
      <w:pPr>
        <w:spacing w:line="240" w:lineRule="auto"/>
      </w:pPr>
      <w:r>
        <w:separator/>
      </w:r>
    </w:p>
  </w:footnote>
  <w:footnote w:type="continuationSeparator" w:id="0">
    <w:p w:rsidR="00E10D92" w:rsidRDefault="00E10D92" w:rsidP="00374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FDF" w:rsidRDefault="00340E77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-266700</wp:posOffset>
          </wp:positionH>
          <wp:positionV relativeFrom="paragraph">
            <wp:posOffset>-276225</wp:posOffset>
          </wp:positionV>
          <wp:extent cx="1643827" cy="468000"/>
          <wp:effectExtent l="0" t="0" r="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Black_NoLink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3827" cy="46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4FD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3196C" wp14:editId="7BD302B9">
              <wp:simplePos x="0" y="0"/>
              <wp:positionH relativeFrom="margin">
                <wp:posOffset>-572135</wp:posOffset>
              </wp:positionH>
              <wp:positionV relativeFrom="margin">
                <wp:posOffset>-133350</wp:posOffset>
              </wp:positionV>
              <wp:extent cx="6840000" cy="0"/>
              <wp:effectExtent l="0" t="0" r="37465" b="19050"/>
              <wp:wrapSquare wrapText="bothSides"/>
              <wp:docPr id="248" name="Elbow Connector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64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BC01BE" id="_x0000_t32" coordsize="21600,21600" o:spt="32" o:oned="t" path="m,l21600,21600e" filled="f">
              <v:path arrowok="t" fillok="f" o:connecttype="none"/>
              <o:lock v:ext="edit" shapetype="t"/>
            </v:shapetype>
            <v:shape id="Elbow Connector 248" o:spid="_x0000_s1026" type="#_x0000_t32" style="position:absolute;margin-left:-45.05pt;margin-top:-10.5pt;width:538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" strokecolor="#f79646" strokeweight="1pt">
              <v:stroke joinstyle="miter"/>
              <v:shadow color="#974706" offset="1pt"/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6.5pt;height:105.75pt" o:bullet="t">
        <v:imagedata r:id="rId1" o:title="Bullet-3"/>
      </v:shape>
    </w:pict>
  </w:numPicBullet>
  <w:numPicBullet w:numPicBulletId="1">
    <w:pict>
      <v:shape id="_x0000_i1036" type="#_x0000_t75" style="width:71.25pt;height:75pt" o:bullet="t">
        <v:imagedata r:id="rId2" o:title="image001"/>
      </v:shape>
    </w:pict>
  </w:numPicBullet>
  <w:numPicBullet w:numPicBulletId="2">
    <w:pict>
      <v:shape id="_x0000_i1037" type="#_x0000_t75" style="width:1in;height:75pt" o:bullet="t">
        <v:imagedata r:id="rId3" o:title="Bullet_Green"/>
      </v:shape>
    </w:pict>
  </w:numPicBullet>
  <w:abstractNum w:abstractNumId="0">
    <w:nsid w:val="FFFFFF82"/>
    <w:multiLevelType w:val="singleLevel"/>
    <w:tmpl w:val="89CE21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7C5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120CA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F3700"/>
    <w:multiLevelType w:val="multilevel"/>
    <w:tmpl w:val="F1FE31D4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"/>
      <w:lvlPicBulletId w:val="2"/>
      <w:lvlJc w:val="left"/>
      <w:pPr>
        <w:ind w:left="270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5B5A87"/>
    <w:multiLevelType w:val="hybridMultilevel"/>
    <w:tmpl w:val="EC02BD32"/>
    <w:lvl w:ilvl="0" w:tplc="CC7C3E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25A64"/>
    <w:multiLevelType w:val="multilevel"/>
    <w:tmpl w:val="F5487C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50"/>
    <w:rsid w:val="000060D8"/>
    <w:rsid w:val="00040DC4"/>
    <w:rsid w:val="00053EFE"/>
    <w:rsid w:val="00056063"/>
    <w:rsid w:val="00075CE7"/>
    <w:rsid w:val="00080E24"/>
    <w:rsid w:val="000905B2"/>
    <w:rsid w:val="00090FEA"/>
    <w:rsid w:val="000B6ADB"/>
    <w:rsid w:val="000B7EDF"/>
    <w:rsid w:val="000C008B"/>
    <w:rsid w:val="000C6508"/>
    <w:rsid w:val="00111EF1"/>
    <w:rsid w:val="00113FC5"/>
    <w:rsid w:val="00144532"/>
    <w:rsid w:val="00180DE2"/>
    <w:rsid w:val="001B5BBF"/>
    <w:rsid w:val="001C5ECD"/>
    <w:rsid w:val="001D0534"/>
    <w:rsid w:val="001D0A7D"/>
    <w:rsid w:val="001D4C1B"/>
    <w:rsid w:val="001E6C97"/>
    <w:rsid w:val="001F0D65"/>
    <w:rsid w:val="00226AE5"/>
    <w:rsid w:val="002359B0"/>
    <w:rsid w:val="002362DD"/>
    <w:rsid w:val="002729FF"/>
    <w:rsid w:val="002A72F3"/>
    <w:rsid w:val="0033494B"/>
    <w:rsid w:val="00336DD0"/>
    <w:rsid w:val="00340E77"/>
    <w:rsid w:val="00344023"/>
    <w:rsid w:val="00353B49"/>
    <w:rsid w:val="003569B6"/>
    <w:rsid w:val="003668E6"/>
    <w:rsid w:val="00366ACC"/>
    <w:rsid w:val="00370A05"/>
    <w:rsid w:val="00374FDF"/>
    <w:rsid w:val="0038723C"/>
    <w:rsid w:val="003C4435"/>
    <w:rsid w:val="003C4461"/>
    <w:rsid w:val="003C6017"/>
    <w:rsid w:val="003D20BA"/>
    <w:rsid w:val="003E1024"/>
    <w:rsid w:val="003E724C"/>
    <w:rsid w:val="003F747B"/>
    <w:rsid w:val="00410699"/>
    <w:rsid w:val="00412C1B"/>
    <w:rsid w:val="00417374"/>
    <w:rsid w:val="004263CF"/>
    <w:rsid w:val="004320DB"/>
    <w:rsid w:val="004376C4"/>
    <w:rsid w:val="00454E85"/>
    <w:rsid w:val="00471095"/>
    <w:rsid w:val="004B04BE"/>
    <w:rsid w:val="004C13D3"/>
    <w:rsid w:val="004E5850"/>
    <w:rsid w:val="004F1DE0"/>
    <w:rsid w:val="005006A7"/>
    <w:rsid w:val="005058BF"/>
    <w:rsid w:val="0050789A"/>
    <w:rsid w:val="00513C9E"/>
    <w:rsid w:val="00524B0F"/>
    <w:rsid w:val="00561AFC"/>
    <w:rsid w:val="00587775"/>
    <w:rsid w:val="005A34A8"/>
    <w:rsid w:val="005D054A"/>
    <w:rsid w:val="0060078E"/>
    <w:rsid w:val="0060325B"/>
    <w:rsid w:val="00611A12"/>
    <w:rsid w:val="00641898"/>
    <w:rsid w:val="00646981"/>
    <w:rsid w:val="00667259"/>
    <w:rsid w:val="00674DC5"/>
    <w:rsid w:val="00680735"/>
    <w:rsid w:val="006D5082"/>
    <w:rsid w:val="006E5428"/>
    <w:rsid w:val="007509B0"/>
    <w:rsid w:val="00780148"/>
    <w:rsid w:val="007A28B5"/>
    <w:rsid w:val="007B090D"/>
    <w:rsid w:val="007D2BFD"/>
    <w:rsid w:val="008434EA"/>
    <w:rsid w:val="00880748"/>
    <w:rsid w:val="00880B9B"/>
    <w:rsid w:val="0088714B"/>
    <w:rsid w:val="00887BC9"/>
    <w:rsid w:val="008C0FEC"/>
    <w:rsid w:val="008C3332"/>
    <w:rsid w:val="008D38BD"/>
    <w:rsid w:val="00903697"/>
    <w:rsid w:val="0094056E"/>
    <w:rsid w:val="00941616"/>
    <w:rsid w:val="00967E5D"/>
    <w:rsid w:val="00972D23"/>
    <w:rsid w:val="009778D7"/>
    <w:rsid w:val="009D47A9"/>
    <w:rsid w:val="009D67F1"/>
    <w:rsid w:val="009E15A5"/>
    <w:rsid w:val="009E1D8D"/>
    <w:rsid w:val="00A01200"/>
    <w:rsid w:val="00A11FC2"/>
    <w:rsid w:val="00A205BD"/>
    <w:rsid w:val="00A540FC"/>
    <w:rsid w:val="00A61C47"/>
    <w:rsid w:val="00A823C0"/>
    <w:rsid w:val="00A85998"/>
    <w:rsid w:val="00AB6AAD"/>
    <w:rsid w:val="00AC141A"/>
    <w:rsid w:val="00AE2D2D"/>
    <w:rsid w:val="00AF15E1"/>
    <w:rsid w:val="00B137D3"/>
    <w:rsid w:val="00B604AB"/>
    <w:rsid w:val="00B77F81"/>
    <w:rsid w:val="00B83B8B"/>
    <w:rsid w:val="00BB2BB1"/>
    <w:rsid w:val="00BB2DB6"/>
    <w:rsid w:val="00C431E4"/>
    <w:rsid w:val="00C56ED2"/>
    <w:rsid w:val="00C6120E"/>
    <w:rsid w:val="00C74856"/>
    <w:rsid w:val="00CE4614"/>
    <w:rsid w:val="00CE5DF3"/>
    <w:rsid w:val="00CF2064"/>
    <w:rsid w:val="00D05E77"/>
    <w:rsid w:val="00D4016E"/>
    <w:rsid w:val="00D56869"/>
    <w:rsid w:val="00D60DA8"/>
    <w:rsid w:val="00D63E63"/>
    <w:rsid w:val="00D71B05"/>
    <w:rsid w:val="00D7762A"/>
    <w:rsid w:val="00D87023"/>
    <w:rsid w:val="00D87C48"/>
    <w:rsid w:val="00D97D97"/>
    <w:rsid w:val="00DA2BEF"/>
    <w:rsid w:val="00DA2F93"/>
    <w:rsid w:val="00DA67CF"/>
    <w:rsid w:val="00DA732A"/>
    <w:rsid w:val="00DD0E8A"/>
    <w:rsid w:val="00DE2560"/>
    <w:rsid w:val="00E10D92"/>
    <w:rsid w:val="00E51791"/>
    <w:rsid w:val="00E85A98"/>
    <w:rsid w:val="00E95EDA"/>
    <w:rsid w:val="00EA076A"/>
    <w:rsid w:val="00EB018C"/>
    <w:rsid w:val="00EC019E"/>
    <w:rsid w:val="00ED409C"/>
    <w:rsid w:val="00F10785"/>
    <w:rsid w:val="00F10F95"/>
    <w:rsid w:val="00F15583"/>
    <w:rsid w:val="00F16CB6"/>
    <w:rsid w:val="00F270B5"/>
    <w:rsid w:val="00FA3E93"/>
    <w:rsid w:val="00FA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0AA9F3-7336-4842-8F1E-E6B00991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FDF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FDF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74FDF"/>
    <w:pPr>
      <w:keepNext/>
      <w:keepLines/>
      <w:numPr>
        <w:ilvl w:val="1"/>
        <w:numId w:val="5"/>
      </w:numPr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374FDF"/>
    <w:pPr>
      <w:keepNext/>
      <w:keepLines/>
      <w:numPr>
        <w:ilvl w:val="2"/>
        <w:numId w:val="5"/>
      </w:numPr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374FDF"/>
    <w:pPr>
      <w:keepNext/>
      <w:keepLines/>
      <w:numPr>
        <w:ilvl w:val="3"/>
        <w:numId w:val="5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374FDF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374FDF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DF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DF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DF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A85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F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DF"/>
  </w:style>
  <w:style w:type="paragraph" w:styleId="Footer">
    <w:name w:val="footer"/>
    <w:basedOn w:val="Normal"/>
    <w:link w:val="FooterChar"/>
    <w:uiPriority w:val="99"/>
    <w:unhideWhenUsed/>
    <w:rsid w:val="00374F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DF"/>
  </w:style>
  <w:style w:type="table" w:styleId="TableGrid">
    <w:name w:val="Table Grid"/>
    <w:basedOn w:val="TableNormal"/>
    <w:uiPriority w:val="39"/>
    <w:rsid w:val="00374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idungbng">
    <w:name w:val="Nội dung bảng"/>
    <w:basedOn w:val="Normal"/>
    <w:rsid w:val="00374FDF"/>
    <w:pPr>
      <w:widowControl w:val="0"/>
      <w:suppressLineNumbers/>
      <w:suppressAutoHyphens/>
      <w:spacing w:before="120" w:after="120" w:line="240" w:lineRule="auto"/>
      <w:jc w:val="both"/>
    </w:pPr>
    <w:rPr>
      <w:rFonts w:ascii="Times New Roman" w:eastAsia="Lucida Sans Unicode" w:hAnsi="Times New Roman" w:cs="Times New Roman"/>
      <w:kern w:val="1"/>
      <w:sz w:val="24"/>
      <w:szCs w:val="20"/>
    </w:rPr>
  </w:style>
  <w:style w:type="paragraph" w:styleId="ListBullet">
    <w:name w:val="List Bullet"/>
    <w:basedOn w:val="Normal"/>
    <w:uiPriority w:val="99"/>
    <w:unhideWhenUsed/>
    <w:rsid w:val="00374FD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74FDF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374FDF"/>
    <w:pPr>
      <w:numPr>
        <w:ilvl w:val="2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FD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FDF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FDF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4FD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74FDF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D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D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74FDF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DF"/>
    <w:rPr>
      <w:rFonts w:eastAsiaTheme="majorEastAsia" w:cstheme="majorBidi"/>
      <w:b/>
      <w:spacing w:val="-10"/>
      <w:kern w:val="28"/>
      <w:sz w:val="3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60DA8"/>
    <w:pPr>
      <w:tabs>
        <w:tab w:val="right" w:leader="dot" w:pos="9350"/>
      </w:tabs>
      <w:spacing w:after="100"/>
      <w:jc w:val="both"/>
    </w:pPr>
    <w:rPr>
      <w:b/>
      <w:noProof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D60DA8"/>
    <w:pPr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D60DA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60DA8"/>
    <w:rPr>
      <w:color w:val="808080"/>
    </w:rPr>
  </w:style>
  <w:style w:type="table" w:styleId="GridTable6Colorful">
    <w:name w:val="Grid Table 6 Colorful"/>
    <w:basedOn w:val="TableNormal"/>
    <w:uiPriority w:val="51"/>
    <w:rsid w:val="00D60D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11F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tvise.com/ssh-client-downloa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tin\Desktop\VPUB_Deployment_2017030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D9238FC2CE40EBA139ADAAC1525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367CF-F476-4642-90CD-FAE3EA6C8227}"/>
      </w:docPartPr>
      <w:docPartBody>
        <w:p w:rsidR="00520323" w:rsidRDefault="001E2316">
          <w:pPr>
            <w:pStyle w:val="46D9238FC2CE40EBA139ADAAC1525579"/>
          </w:pPr>
          <w:r w:rsidRPr="003C2C89">
            <w:rPr>
              <w:rStyle w:val="PlaceholderText"/>
            </w:rPr>
            <w:t>Click here to enter text.</w:t>
          </w:r>
        </w:p>
      </w:docPartBody>
    </w:docPart>
    <w:docPart>
      <w:docPartPr>
        <w:name w:val="F551A25E124A4B70A0540AA3A603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96B46-3C73-40F2-8659-D61E546466F7}"/>
      </w:docPartPr>
      <w:docPartBody>
        <w:p w:rsidR="00520323" w:rsidRDefault="001E2316">
          <w:pPr>
            <w:pStyle w:val="F551A25E124A4B70A0540AA3A6034004"/>
          </w:pPr>
          <w:r w:rsidRPr="003C2C89">
            <w:rPr>
              <w:rStyle w:val="PlaceholderText"/>
            </w:rPr>
            <w:t>Click here to enter text.</w:t>
          </w:r>
        </w:p>
      </w:docPartBody>
    </w:docPart>
    <w:docPart>
      <w:docPartPr>
        <w:name w:val="C825DFAEAAAA48FE83E547AE910B1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7A0A1-1D1F-4D9A-8875-68BA55D35A5F}"/>
      </w:docPartPr>
      <w:docPartBody>
        <w:p w:rsidR="00520323" w:rsidRDefault="001E2316">
          <w:pPr>
            <w:pStyle w:val="C825DFAEAAAA48FE83E547AE910B10C4"/>
          </w:pPr>
          <w:r w:rsidRPr="003C2C8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16"/>
    <w:rsid w:val="00096D5A"/>
    <w:rsid w:val="001E2316"/>
    <w:rsid w:val="003358F1"/>
    <w:rsid w:val="0052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D9238FC2CE40EBA139ADAAC1525579">
    <w:name w:val="46D9238FC2CE40EBA139ADAAC1525579"/>
  </w:style>
  <w:style w:type="paragraph" w:customStyle="1" w:styleId="F551A25E124A4B70A0540AA3A6034004">
    <w:name w:val="F551A25E124A4B70A0540AA3A6034004"/>
  </w:style>
  <w:style w:type="paragraph" w:customStyle="1" w:styleId="C825DFAEAAAA48FE83E547AE910B10C4">
    <w:name w:val="C825DFAEAAAA48FE83E547AE910B1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93E9E-E77B-4C74-A24C-AADF7B40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VPUB_Deployment_20170303.dotx</Template>
  <TotalTime>7485</TotalTime>
  <Pages>8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Nguyen</dc:creator>
  <cp:keywords/>
  <dc:description/>
  <cp:lastModifiedBy>trang vo</cp:lastModifiedBy>
  <cp:revision>188</cp:revision>
  <dcterms:created xsi:type="dcterms:W3CDTF">2017-03-03T04:11:00Z</dcterms:created>
  <dcterms:modified xsi:type="dcterms:W3CDTF">2017-05-18T07:17:00Z</dcterms:modified>
</cp:coreProperties>
</file>